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1261"/>
        <w:gridCol w:w="4500"/>
        <w:gridCol w:w="5039"/>
      </w:tblGrid>
      <w:tr w:rsidR="00B9273B" w14:paraId="489BDBF4" w14:textId="77777777" w:rsidTr="00C44AEF">
        <w:trPr>
          <w:trHeight w:val="288"/>
        </w:trPr>
        <w:tc>
          <w:tcPr>
            <w:tcW w:w="5761" w:type="dxa"/>
            <w:gridSpan w:val="2"/>
            <w:shd w:val="clear" w:color="auto" w:fill="FFFFFF"/>
            <w:tcMar>
              <w:top w:w="0" w:type="dxa"/>
            </w:tcMar>
          </w:tcPr>
          <w:p w14:paraId="3F615143" w14:textId="38023A9A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5039" w:type="dxa"/>
            <w:shd w:val="clear" w:color="auto" w:fill="FFFFFF"/>
          </w:tcPr>
          <w:p w14:paraId="1377463E" w14:textId="74005AEE" w:rsidR="00B9273B" w:rsidRDefault="004870D4" w:rsidP="00354F24">
            <w:pPr>
              <w:pStyle w:val="DateandNumber"/>
            </w:pPr>
            <w:sdt>
              <w:sdtPr>
                <w:rPr>
                  <w:rStyle w:val="Heading2Char"/>
                  <w:sz w:val="20"/>
                  <w:szCs w:val="20"/>
                </w:rPr>
                <w:alias w:val="Date:"/>
                <w:tag w:val="Date:"/>
                <w:id w:val="-850635904"/>
                <w:placeholder>
                  <w:docPart w:val="63E062F502214D108F8DDA75BB0B6344"/>
                </w:placeholder>
                <w:temporary/>
                <w:showingPlcHdr/>
                <w15:appearance w15:val="hidden"/>
              </w:sdtPr>
              <w:sdtEndPr>
                <w:rPr>
                  <w:rStyle w:val="Heading2Char"/>
                </w:rPr>
              </w:sdtEndPr>
              <w:sdtContent>
                <w:r w:rsidR="00EA1397" w:rsidRPr="005E523F">
                  <w:rPr>
                    <w:rStyle w:val="Heading2Char"/>
                    <w:sz w:val="20"/>
                    <w:szCs w:val="20"/>
                  </w:rPr>
                  <w:t>Date:</w:t>
                </w:r>
              </w:sdtContent>
            </w:sdt>
            <w:r w:rsidR="00B9273B" w:rsidRPr="000E042A">
              <w:t xml:space="preserve"> </w:t>
            </w:r>
            <w:r w:rsidR="00120D76">
              <w:t>[Date]</w:t>
            </w:r>
          </w:p>
          <w:p w14:paraId="61CE7643" w14:textId="25F579D9" w:rsidR="00B9273B" w:rsidRPr="000E042A" w:rsidRDefault="00086303" w:rsidP="00C44AEF">
            <w:pPr>
              <w:pStyle w:val="Heading2"/>
              <w:framePr w:hSpace="0" w:wrap="auto" w:yAlign="inline"/>
            </w:pPr>
            <w:r>
              <w:t xml:space="preserve">Remittance Advice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6B5FBE574F3A488B93AA2A25FB171B79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  <w:r w:rsidR="00B37C0A">
              <w:t xml:space="preserve"> </w:t>
            </w:r>
            <w:r w:rsidR="00B37C0A" w:rsidRPr="00B37C0A">
              <w:rPr>
                <w:b w:val="0"/>
                <w:bCs/>
                <w:color w:val="auto"/>
                <w:sz w:val="16"/>
              </w:rPr>
              <w:t>[</w:t>
            </w:r>
            <w:r w:rsidR="00C44AEF">
              <w:rPr>
                <w:b w:val="0"/>
                <w:bCs/>
                <w:color w:val="auto"/>
                <w:sz w:val="16"/>
              </w:rPr>
              <w:t>Remittance</w:t>
            </w:r>
            <w:r w:rsidR="00B37C0A" w:rsidRPr="00B37C0A">
              <w:rPr>
                <w:b w:val="0"/>
                <w:bCs/>
                <w:color w:val="auto"/>
                <w:sz w:val="16"/>
              </w:rPr>
              <w:t xml:space="preserve"> number]</w:t>
            </w:r>
            <w:r w:rsidR="00B37C0A" w:rsidRPr="00B37C0A">
              <w:rPr>
                <w:color w:val="auto"/>
              </w:rPr>
              <w:t xml:space="preserve"> </w:t>
            </w:r>
          </w:p>
        </w:tc>
      </w:tr>
      <w:tr w:rsidR="00B9273B" w14:paraId="7392A291" w14:textId="77777777" w:rsidTr="00C44AEF">
        <w:trPr>
          <w:trHeight w:val="1440"/>
        </w:trPr>
        <w:tc>
          <w:tcPr>
            <w:tcW w:w="1261" w:type="dxa"/>
            <w:shd w:val="clear" w:color="auto" w:fill="FFFFFF"/>
            <w:tcMar>
              <w:top w:w="0" w:type="dxa"/>
              <w:bottom w:w="173" w:type="dxa"/>
            </w:tcMar>
          </w:tcPr>
          <w:p w14:paraId="1E5203E6" w14:textId="7EB39725" w:rsidR="00B9273B" w:rsidRPr="00F83479" w:rsidRDefault="00F83479" w:rsidP="000A382A">
            <w:pPr>
              <w:pStyle w:val="Heading2"/>
              <w:framePr w:hSpace="0" w:wrap="auto" w:yAlign="inline"/>
              <w:jc w:val="center"/>
            </w:pPr>
            <w:r>
              <w:t>Paid to:</w:t>
            </w:r>
          </w:p>
        </w:tc>
        <w:tc>
          <w:tcPr>
            <w:tcW w:w="4500" w:type="dxa"/>
            <w:shd w:val="clear" w:color="auto" w:fill="FFFFFF"/>
            <w:tcMar>
              <w:bottom w:w="173" w:type="dxa"/>
            </w:tcMar>
          </w:tcPr>
          <w:p w14:paraId="1361BC41" w14:textId="23D9C0BF" w:rsidR="00B9273B" w:rsidRPr="00D9037D" w:rsidRDefault="00120D76" w:rsidP="00354F24">
            <w:pPr>
              <w:pStyle w:val="Right-alignedtext"/>
              <w:jc w:val="left"/>
            </w:pPr>
            <w:r>
              <w:t>[Company name to]</w:t>
            </w:r>
          </w:p>
          <w:p w14:paraId="277FBF30" w14:textId="7233844C" w:rsidR="00B9273B" w:rsidRPr="00D9037D" w:rsidRDefault="00120D76" w:rsidP="00354F24">
            <w:pPr>
              <w:pStyle w:val="Right-alignedtext"/>
              <w:jc w:val="left"/>
            </w:pPr>
            <w:r>
              <w:t>[Street to]</w:t>
            </w:r>
          </w:p>
          <w:p w14:paraId="5102FC8E" w14:textId="02471DA0" w:rsidR="005D5506" w:rsidRDefault="00120D76" w:rsidP="00354F24">
            <w:pPr>
              <w:pStyle w:val="Right-alignedtext"/>
              <w:jc w:val="left"/>
            </w:pPr>
            <w:r>
              <w:t>[City to], [Zip code to]</w:t>
            </w:r>
            <w:r w:rsidR="005D5506" w:rsidRPr="005D5506">
              <w:t xml:space="preserve"> </w:t>
            </w:r>
          </w:p>
          <w:p w14:paraId="1B564243" w14:textId="78F13EB7" w:rsidR="005D5506" w:rsidRDefault="00120D76" w:rsidP="00354F24">
            <w:pPr>
              <w:pStyle w:val="Right-alignedtext"/>
              <w:jc w:val="left"/>
            </w:pPr>
            <w:r>
              <w:t>[Phone to]</w:t>
            </w:r>
          </w:p>
          <w:p w14:paraId="31B3AACE" w14:textId="7F7BB7A3" w:rsidR="00B9273B" w:rsidRPr="00CE673C" w:rsidRDefault="00120D76" w:rsidP="00354F24">
            <w:pPr>
              <w:pStyle w:val="Right-alignedtext"/>
              <w:jc w:val="left"/>
            </w:pPr>
            <w:r>
              <w:t>[Email to]</w:t>
            </w:r>
          </w:p>
        </w:tc>
        <w:tc>
          <w:tcPr>
            <w:tcW w:w="5039" w:type="dxa"/>
            <w:shd w:val="clear" w:color="auto" w:fill="FFFFFF"/>
            <w:tcMar>
              <w:bottom w:w="173" w:type="dxa"/>
            </w:tcMar>
          </w:tcPr>
          <w:p w14:paraId="54AC5DAD" w14:textId="2F6F2826" w:rsidR="00B9273B" w:rsidRPr="000E042A" w:rsidRDefault="001A1C46" w:rsidP="001A1C46">
            <w:pPr>
              <w:pStyle w:val="Heading2"/>
              <w:framePr w:hSpace="0" w:wrap="auto" w:yAlign="inline"/>
            </w:pPr>
            <w:r>
              <w:t xml:space="preserve">Payment </w:t>
            </w:r>
            <w:sdt>
              <w:sdtPr>
                <w:alias w:val="Enter Receipt number:"/>
                <w:tag w:val="Enter Receipt number:"/>
                <w:id w:val="195516112"/>
                <w:placeholder>
                  <w:docPart w:val="EA55B18E939C417781D84F0F8EF9131D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No.</w:t>
                </w:r>
              </w:sdtContent>
            </w:sdt>
            <w:r>
              <w:t xml:space="preserve"> </w:t>
            </w:r>
            <w:r w:rsidRPr="00B37C0A">
              <w:rPr>
                <w:b w:val="0"/>
                <w:bCs/>
                <w:color w:val="auto"/>
                <w:sz w:val="16"/>
              </w:rPr>
              <w:t>[</w:t>
            </w:r>
            <w:r>
              <w:rPr>
                <w:b w:val="0"/>
                <w:bCs/>
                <w:color w:val="auto"/>
                <w:sz w:val="16"/>
              </w:rPr>
              <w:t>Payment</w:t>
            </w:r>
            <w:r w:rsidRPr="00B37C0A">
              <w:rPr>
                <w:b w:val="0"/>
                <w:bCs/>
                <w:color w:val="auto"/>
                <w:sz w:val="16"/>
              </w:rPr>
              <w:t xml:space="preserve"> number]</w:t>
            </w:r>
          </w:p>
        </w:tc>
      </w:tr>
    </w:tbl>
    <w:tbl>
      <w:tblPr>
        <w:tblpPr w:leftFromText="180" w:rightFromText="180" w:vertAnchor="page" w:horzAnchor="margin" w:tblpY="437"/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8165"/>
      </w:tblGrid>
      <w:tr w:rsidR="00B37C0A" w14:paraId="0D51A6E2" w14:textId="77777777" w:rsidTr="00B37C0A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62FA8419" w14:textId="3F6B51B9" w:rsidR="00B37C0A" w:rsidRDefault="00580BE4" w:rsidP="00B37C0A">
            <w:pPr>
              <w:pStyle w:val="Heading2"/>
              <w:framePr w:hSpace="0" w:wrap="auto" w:yAlign="inline"/>
            </w:pPr>
            <w:r w:rsidRPr="00580BE4">
              <w:rPr>
                <w:noProof/>
              </w:rPr>
              <w:drawing>
                <wp:inline distT="0" distB="0" distL="0" distR="0" wp14:anchorId="132AF2B6" wp14:editId="71ADF50C">
                  <wp:extent cx="1019175" cy="1019175"/>
                  <wp:effectExtent l="0" t="0" r="9525" b="9525"/>
                  <wp:docPr id="2" name="Picture 2" descr="C:\Users\Sawko_AS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wko_AS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shd w:val="clear" w:color="auto" w:fill="auto"/>
            <w:vAlign w:val="center"/>
          </w:tcPr>
          <w:p w14:paraId="3FAA8F8B" w14:textId="4977589D" w:rsidR="00B37C0A" w:rsidRPr="00B37C0A" w:rsidRDefault="00B37C0A" w:rsidP="00B37C0A">
            <w:pPr>
              <w:pStyle w:val="Heading1"/>
              <w:framePr w:hSpace="0" w:wrap="auto" w:vAnchor="margin" w:hAnchor="text" w:yAlign="inline"/>
            </w:pPr>
          </w:p>
        </w:tc>
      </w:tr>
      <w:tr w:rsidR="00B37C0A" w14:paraId="307132CD" w14:textId="77777777" w:rsidTr="00B37C0A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A5AA156" w14:textId="77777777" w:rsidR="00B37C0A" w:rsidRDefault="00B37C0A" w:rsidP="00B37C0A">
            <w:pPr>
              <w:pStyle w:val="Heading2"/>
              <w:framePr w:hSpace="0" w:wrap="auto" w:yAlign="inline"/>
              <w:rPr>
                <w:noProof/>
              </w:rPr>
            </w:pPr>
          </w:p>
        </w:tc>
        <w:tc>
          <w:tcPr>
            <w:tcW w:w="8165" w:type="dxa"/>
            <w:shd w:val="clear" w:color="auto" w:fill="auto"/>
            <w:vAlign w:val="center"/>
          </w:tcPr>
          <w:p w14:paraId="11EC471F" w14:textId="46AE363A" w:rsidR="00B37C0A" w:rsidRPr="00B37C0A" w:rsidRDefault="00B37C0A" w:rsidP="00086303">
            <w:pPr>
              <w:pStyle w:val="Heading1"/>
              <w:framePr w:hSpace="0" w:wrap="auto" w:vAnchor="margin" w:hAnchor="text" w:yAlign="inline"/>
            </w:pPr>
            <w:r>
              <w:t xml:space="preserve">               </w:t>
            </w:r>
            <w:r w:rsidR="00086303">
              <w:t>Remittance Advice</w:t>
            </w:r>
          </w:p>
        </w:tc>
      </w:tr>
    </w:tbl>
    <w:p w14:paraId="5B738405" w14:textId="77777777" w:rsidR="00954EF9" w:rsidRDefault="00954EF9" w:rsidP="004F202D"/>
    <w:tbl>
      <w:tblPr>
        <w:tblStyle w:val="GridTable4-Accent5"/>
        <w:tblW w:w="2586" w:type="pct"/>
        <w:jc w:val="righ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20" w:firstRow="1" w:lastRow="0" w:firstColumn="0" w:lastColumn="0" w:noHBand="0" w:noVBand="1"/>
        <w:tblDescription w:val="Enter Payment Method, Check number, and Job in this table"/>
      </w:tblPr>
      <w:tblGrid>
        <w:gridCol w:w="2690"/>
        <w:gridCol w:w="2880"/>
      </w:tblGrid>
      <w:tr w:rsidR="00B37C0A" w:rsidRPr="00354F24" w14:paraId="22787784" w14:textId="77777777" w:rsidTr="00745D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right"/>
        </w:trPr>
        <w:tc>
          <w:tcPr>
            <w:tcW w:w="2695" w:type="dxa"/>
            <w:vAlign w:val="center"/>
          </w:tcPr>
          <w:p w14:paraId="799C8AA8" w14:textId="4B175BAD" w:rsidR="00B37C0A" w:rsidRPr="00B37C0A" w:rsidRDefault="00B37C0A" w:rsidP="001A1C46">
            <w:pPr>
              <w:pStyle w:val="ColumnHeadings"/>
              <w:rPr>
                <w:b/>
              </w:rPr>
            </w:pPr>
            <w:r w:rsidRPr="00B37C0A">
              <w:rPr>
                <w:b/>
              </w:rPr>
              <w:t xml:space="preserve"> </w:t>
            </w:r>
            <w:r w:rsidR="001A1C46">
              <w:rPr>
                <w:b/>
              </w:rPr>
              <w:t>Payment Date</w:t>
            </w:r>
          </w:p>
        </w:tc>
        <w:tc>
          <w:tcPr>
            <w:tcW w:w="2886" w:type="dxa"/>
            <w:vAlign w:val="center"/>
          </w:tcPr>
          <w:p w14:paraId="05803CE1" w14:textId="1D8088ED" w:rsidR="00B37C0A" w:rsidRPr="00B37C0A" w:rsidRDefault="00C44AEF" w:rsidP="00B37C0A">
            <w:pPr>
              <w:pStyle w:val="ColumnHeadings"/>
              <w:rPr>
                <w:b/>
                <w:bCs w:val="0"/>
              </w:rPr>
            </w:pPr>
            <w:r>
              <w:rPr>
                <w:b/>
                <w:bCs w:val="0"/>
              </w:rPr>
              <w:t>Total Payment</w:t>
            </w:r>
          </w:p>
        </w:tc>
      </w:tr>
      <w:tr w:rsidR="00B37C0A" w:rsidRPr="001C2122" w14:paraId="35D83C14" w14:textId="77777777" w:rsidTr="00745D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right"/>
        </w:trPr>
        <w:tc>
          <w:tcPr>
            <w:tcW w:w="2695" w:type="dxa"/>
            <w:vAlign w:val="center"/>
          </w:tcPr>
          <w:p w14:paraId="028DB9E1" w14:textId="2DF784A3" w:rsidR="00B37C0A" w:rsidRPr="001C2122" w:rsidRDefault="00CF1B5E" w:rsidP="00CF1B5E">
            <w:pPr>
              <w:jc w:val="center"/>
            </w:pPr>
            <w:r>
              <w:t>[Payment date]</w:t>
            </w:r>
          </w:p>
        </w:tc>
        <w:tc>
          <w:tcPr>
            <w:tcW w:w="2886" w:type="dxa"/>
            <w:vAlign w:val="center"/>
          </w:tcPr>
          <w:p w14:paraId="1220A5B0" w14:textId="0229C5B9" w:rsidR="00B37C0A" w:rsidRPr="00347DE9" w:rsidRDefault="00120D76" w:rsidP="00F83479">
            <w:pPr>
              <w:jc w:val="center"/>
              <w:rPr>
                <w:lang w:val="ru-RU"/>
              </w:rPr>
            </w:pPr>
            <w:r>
              <w:t>[Total]</w:t>
            </w:r>
          </w:p>
        </w:tc>
      </w:tr>
    </w:tbl>
    <w:p w14:paraId="4385ABC6" w14:textId="77777777" w:rsidR="00B9273B" w:rsidRDefault="00B9273B" w:rsidP="004F202D"/>
    <w:p w14:paraId="7A1BA2F8" w14:textId="77777777" w:rsidR="00354F24" w:rsidRDefault="00354F24" w:rsidP="004F202D"/>
    <w:p w14:paraId="1147EE58" w14:textId="77777777" w:rsidR="009C1689" w:rsidRDefault="009C1689" w:rsidP="00F56369"/>
    <w:tbl>
      <w:tblPr>
        <w:tblW w:w="50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  <w:tblDescription w:val="Enter Quantity, Item number, Description, Unit Price, Discount, and Line Total in table columns, and Total Discount, Subtotal, Sales Tax, and Total at the table-end"/>
      </w:tblPr>
      <w:tblGrid>
        <w:gridCol w:w="1964"/>
        <w:gridCol w:w="4141"/>
        <w:gridCol w:w="1710"/>
        <w:gridCol w:w="2955"/>
      </w:tblGrid>
      <w:tr w:rsidR="00086303" w:rsidRPr="001E3C2E" w14:paraId="5D677159" w14:textId="77777777" w:rsidTr="00086303">
        <w:trPr>
          <w:cantSplit/>
          <w:trHeight w:val="216"/>
        </w:trPr>
        <w:tc>
          <w:tcPr>
            <w:tcW w:w="1964" w:type="dxa"/>
            <w:shd w:val="clear" w:color="auto" w:fill="436784" w:themeFill="accent3"/>
            <w:vAlign w:val="center"/>
          </w:tcPr>
          <w:p w14:paraId="0CAE9654" w14:textId="1207A2F8" w:rsidR="00086303" w:rsidRPr="00B37C0A" w:rsidRDefault="00086303" w:rsidP="00B37C0A">
            <w:pPr>
              <w:pStyle w:val="ColumnHeading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</w:t>
            </w:r>
          </w:p>
        </w:tc>
        <w:tc>
          <w:tcPr>
            <w:tcW w:w="5851" w:type="dxa"/>
            <w:gridSpan w:val="2"/>
            <w:shd w:val="clear" w:color="auto" w:fill="436784" w:themeFill="accent3"/>
            <w:vAlign w:val="center"/>
          </w:tcPr>
          <w:p w14:paraId="280EDA84" w14:textId="73D076F8" w:rsidR="00086303" w:rsidRPr="00B37C0A" w:rsidRDefault="00086303" w:rsidP="00B37C0A">
            <w:pPr>
              <w:pStyle w:val="ColumnHeading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Invoice No.</w:t>
            </w:r>
          </w:p>
        </w:tc>
        <w:tc>
          <w:tcPr>
            <w:tcW w:w="2955" w:type="dxa"/>
            <w:shd w:val="clear" w:color="auto" w:fill="436784" w:themeFill="accent3"/>
            <w:vAlign w:val="center"/>
          </w:tcPr>
          <w:p w14:paraId="5CE1CC4C" w14:textId="20CC8564" w:rsidR="00086303" w:rsidRPr="00B37C0A" w:rsidRDefault="00086303" w:rsidP="00B37C0A">
            <w:pPr>
              <w:pStyle w:val="ColumnHeading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Amount</w:t>
            </w:r>
          </w:p>
        </w:tc>
      </w:tr>
      <w:tr w:rsidR="00086303" w:rsidRPr="001C2122" w14:paraId="150D7B50" w14:textId="77777777" w:rsidTr="00086303">
        <w:trPr>
          <w:cantSplit/>
          <w:trHeight w:val="216"/>
        </w:trPr>
        <w:tc>
          <w:tcPr>
            <w:tcW w:w="1964" w:type="dxa"/>
            <w:shd w:val="clear" w:color="auto" w:fill="FFFFFF"/>
            <w:vAlign w:val="center"/>
          </w:tcPr>
          <w:p w14:paraId="5E8EA249" w14:textId="0229CB7F" w:rsidR="00086303" w:rsidRPr="00F8004B" w:rsidRDefault="00957BF7" w:rsidP="00957BF7">
            <w:pPr>
              <w:jc w:val="center"/>
            </w:pPr>
            <w:r>
              <w:t>[Invoice date]</w:t>
            </w:r>
          </w:p>
        </w:tc>
        <w:tc>
          <w:tcPr>
            <w:tcW w:w="5851" w:type="dxa"/>
            <w:gridSpan w:val="2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7251979F" w14:textId="2E29777B" w:rsidR="00086303" w:rsidRPr="001C2122" w:rsidRDefault="00120D76" w:rsidP="00354F24">
            <w:pPr>
              <w:pStyle w:val="Amount"/>
              <w:jc w:val="center"/>
            </w:pPr>
            <w:r>
              <w:t>[Invoice number]</w:t>
            </w:r>
          </w:p>
        </w:tc>
        <w:tc>
          <w:tcPr>
            <w:tcW w:w="2955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F32A5C0" w14:textId="58F2F7BF" w:rsidR="00086303" w:rsidRPr="001C2122" w:rsidRDefault="00120D76" w:rsidP="00354F24">
            <w:pPr>
              <w:pStyle w:val="Amount"/>
              <w:jc w:val="center"/>
            </w:pPr>
            <w:r>
              <w:t>$[Total]</w:t>
            </w:r>
          </w:p>
        </w:tc>
      </w:tr>
      <w:tr w:rsidR="00086303" w:rsidRPr="001C2122" w14:paraId="39CD5A93" w14:textId="77777777" w:rsidTr="00086303">
        <w:trPr>
          <w:cantSplit/>
          <w:trHeight w:val="216"/>
        </w:trPr>
        <w:tc>
          <w:tcPr>
            <w:tcW w:w="6105" w:type="dxa"/>
            <w:gridSpan w:val="2"/>
            <w:shd w:val="clear" w:color="auto" w:fill="FFFFFF"/>
            <w:vAlign w:val="center"/>
          </w:tcPr>
          <w:p w14:paraId="003CC546" w14:textId="77777777" w:rsidR="00086303" w:rsidRPr="00CE673C" w:rsidRDefault="00086303" w:rsidP="007D5826">
            <w:pPr>
              <w:jc w:val="center"/>
            </w:pPr>
          </w:p>
        </w:tc>
        <w:tc>
          <w:tcPr>
            <w:tcW w:w="1710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29124899" w14:textId="6C646C58" w:rsidR="00086303" w:rsidRPr="001C2122" w:rsidRDefault="00086303" w:rsidP="00C44AEF">
            <w:pPr>
              <w:pStyle w:val="Heading2"/>
              <w:framePr w:hSpace="0" w:wrap="auto" w:yAlign="inline"/>
            </w:pPr>
            <w:r>
              <w:t xml:space="preserve">  </w:t>
            </w:r>
            <w:r w:rsidR="00C44AEF">
              <w:t>Total</w:t>
            </w:r>
          </w:p>
        </w:tc>
        <w:tc>
          <w:tcPr>
            <w:tcW w:w="2955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3D77D905" w14:textId="50EC0383" w:rsidR="00086303" w:rsidRPr="001C2122" w:rsidRDefault="00120D76" w:rsidP="007D5826">
            <w:pPr>
              <w:pStyle w:val="Amount"/>
              <w:jc w:val="center"/>
            </w:pPr>
            <w:r>
              <w:t>$[Total]</w:t>
            </w:r>
          </w:p>
        </w:tc>
      </w:tr>
      <w:tr w:rsidR="00086303" w:rsidRPr="001C2122" w14:paraId="248CD18A" w14:textId="77777777" w:rsidTr="00086303">
        <w:trPr>
          <w:cantSplit/>
          <w:trHeight w:val="216"/>
        </w:trPr>
        <w:tc>
          <w:tcPr>
            <w:tcW w:w="6105" w:type="dxa"/>
            <w:gridSpan w:val="2"/>
            <w:shd w:val="clear" w:color="auto" w:fill="FFFFFF"/>
            <w:vAlign w:val="center"/>
          </w:tcPr>
          <w:p w14:paraId="1618975E" w14:textId="77777777" w:rsidR="00086303" w:rsidRPr="00CE673C" w:rsidRDefault="00086303" w:rsidP="007D5826">
            <w:pPr>
              <w:jc w:val="center"/>
            </w:pPr>
          </w:p>
        </w:tc>
        <w:tc>
          <w:tcPr>
            <w:tcW w:w="1710" w:type="dxa"/>
            <w:shd w:val="clear" w:color="auto" w:fill="FFFFFF"/>
            <w:vAlign w:val="center"/>
          </w:tcPr>
          <w:p w14:paraId="50F0BB9C" w14:textId="22EDE146" w:rsidR="00086303" w:rsidRPr="00CE673C" w:rsidRDefault="00086303" w:rsidP="007D5826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2955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3E5A2D68" w14:textId="639D6234" w:rsidR="00086303" w:rsidRPr="008E01F1" w:rsidRDefault="00086303" w:rsidP="007D5826">
            <w:pPr>
              <w:pStyle w:val="Heading2"/>
              <w:framePr w:hSpace="0" w:wrap="auto" w:yAlign="inline"/>
              <w:jc w:val="center"/>
              <w:rPr>
                <w:b w:val="0"/>
                <w:bCs/>
                <w:sz w:val="16"/>
              </w:rPr>
            </w:pPr>
          </w:p>
        </w:tc>
      </w:tr>
      <w:tr w:rsidR="00086303" w:rsidRPr="001C2122" w14:paraId="7631F53E" w14:textId="77777777" w:rsidTr="00086303">
        <w:trPr>
          <w:cantSplit/>
          <w:trHeight w:val="216"/>
        </w:trPr>
        <w:tc>
          <w:tcPr>
            <w:tcW w:w="6105" w:type="dxa"/>
            <w:gridSpan w:val="2"/>
            <w:shd w:val="clear" w:color="auto" w:fill="FFFFFF"/>
            <w:vAlign w:val="center"/>
          </w:tcPr>
          <w:p w14:paraId="494F5E0B" w14:textId="77777777" w:rsidR="00086303" w:rsidRPr="00CE673C" w:rsidRDefault="00086303" w:rsidP="007D5826">
            <w:pPr>
              <w:jc w:val="center"/>
            </w:pPr>
          </w:p>
        </w:tc>
        <w:tc>
          <w:tcPr>
            <w:tcW w:w="1710" w:type="dxa"/>
            <w:shd w:val="clear" w:color="auto" w:fill="FFFFFF"/>
            <w:vAlign w:val="center"/>
          </w:tcPr>
          <w:p w14:paraId="79A18E11" w14:textId="0628FE60" w:rsidR="00086303" w:rsidRPr="00CE673C" w:rsidRDefault="00086303" w:rsidP="007D5826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295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5D4223A" w14:textId="2441AA24" w:rsidR="00086303" w:rsidRPr="00745DCB" w:rsidRDefault="00086303" w:rsidP="007D5826">
            <w:pPr>
              <w:pStyle w:val="Heading2"/>
              <w:framePr w:hSpace="0" w:wrap="auto" w:yAlign="inline"/>
              <w:jc w:val="center"/>
              <w:rPr>
                <w:sz w:val="18"/>
                <w:szCs w:val="18"/>
              </w:rPr>
            </w:pPr>
          </w:p>
        </w:tc>
      </w:tr>
    </w:tbl>
    <w:p w14:paraId="0CB9F0D4" w14:textId="087157D6" w:rsidR="00086303" w:rsidRDefault="00086303" w:rsidP="00354F24">
      <w:pPr>
        <w:pStyle w:val="ThankYou"/>
      </w:pPr>
    </w:p>
    <w:p w14:paraId="2BB3B3CF" w14:textId="00DBB9BE" w:rsidR="00B9273B" w:rsidRDefault="00B9273B" w:rsidP="00354F24">
      <w:pPr>
        <w:pStyle w:val="ThankYou"/>
      </w:pPr>
    </w:p>
    <w:p w14:paraId="7F436DDA" w14:textId="77777777" w:rsidR="00086303" w:rsidRDefault="00086303" w:rsidP="00354F24">
      <w:pPr>
        <w:pStyle w:val="ThankYou"/>
      </w:pPr>
    </w:p>
    <w:p w14:paraId="5B4CCFC0" w14:textId="77777777" w:rsidR="00086303" w:rsidRDefault="00086303" w:rsidP="00354F24">
      <w:pPr>
        <w:pStyle w:val="ThankYou"/>
      </w:pPr>
    </w:p>
    <w:p w14:paraId="217CA99F" w14:textId="77777777" w:rsidR="00BE1A07" w:rsidRDefault="00BE1A07" w:rsidP="00354F24">
      <w:pPr>
        <w:pStyle w:val="ThankYou"/>
      </w:pPr>
    </w:p>
    <w:p w14:paraId="33E46615" w14:textId="77777777" w:rsidR="00BE1A07" w:rsidRDefault="00BE1A07" w:rsidP="00354F24">
      <w:pPr>
        <w:pStyle w:val="ThankYou"/>
      </w:pPr>
    </w:p>
    <w:p w14:paraId="5C2D0D3E" w14:textId="77777777" w:rsidR="00BE1A07" w:rsidRDefault="00BE1A07" w:rsidP="00354F24">
      <w:pPr>
        <w:pStyle w:val="ThankYou"/>
      </w:pPr>
      <w:bookmarkStart w:id="0" w:name="_GoBack"/>
      <w:bookmarkEnd w:id="0"/>
    </w:p>
    <w:p w14:paraId="4636804A" w14:textId="77777777" w:rsidR="00BE1A07" w:rsidRDefault="00BE1A07" w:rsidP="00354F24">
      <w:pPr>
        <w:pStyle w:val="ThankYou"/>
      </w:pPr>
    </w:p>
    <w:p w14:paraId="2CCACDA5" w14:textId="77777777" w:rsidR="00086303" w:rsidRDefault="00086303" w:rsidP="00354F24">
      <w:pPr>
        <w:pStyle w:val="ThankYou"/>
      </w:pPr>
    </w:p>
    <w:p w14:paraId="7B40050F" w14:textId="5D90567E" w:rsidR="00086303" w:rsidRPr="00354F24" w:rsidRDefault="00086303" w:rsidP="00354F24">
      <w:pPr>
        <w:pStyle w:val="ThankYou"/>
      </w:pPr>
      <w:r>
        <w:t>Thank you for your business!</w:t>
      </w:r>
    </w:p>
    <w:p w14:paraId="2805CE10" w14:textId="2E4EACBE" w:rsidR="00CA1C8D" w:rsidRPr="00354F24" w:rsidRDefault="00120D76" w:rsidP="00354F24">
      <w:pPr>
        <w:pStyle w:val="ThankYou"/>
      </w:pPr>
      <w:r>
        <w:t>[Company name from]</w:t>
      </w:r>
      <w:r w:rsidR="00CE673C" w:rsidRPr="00FC61DB">
        <w:t xml:space="preserve"> </w:t>
      </w:r>
      <w:r>
        <w:t>[Street from]</w:t>
      </w:r>
      <w:r w:rsidR="00EA1397">
        <w:t>,</w:t>
      </w:r>
      <w:r>
        <w:t xml:space="preserve"> [City from], [Zip code from]</w:t>
      </w:r>
      <w:r w:rsidR="00875283">
        <w:t>,</w:t>
      </w:r>
      <w:r>
        <w:t xml:space="preserve"> [Phone from]</w:t>
      </w:r>
      <w:r w:rsidR="00875283">
        <w:t>,</w:t>
      </w:r>
      <w:r>
        <w:t xml:space="preserve"> [Email from]</w:t>
      </w:r>
    </w:p>
    <w:sectPr w:rsidR="00CA1C8D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4CA251" w14:textId="77777777" w:rsidR="004870D4" w:rsidRDefault="004870D4" w:rsidP="00B9273B">
      <w:r>
        <w:separator/>
      </w:r>
    </w:p>
  </w:endnote>
  <w:endnote w:type="continuationSeparator" w:id="0">
    <w:p w14:paraId="5CBD5A87" w14:textId="77777777" w:rsidR="004870D4" w:rsidRDefault="004870D4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BFD691" w14:textId="77777777" w:rsidR="004870D4" w:rsidRDefault="004870D4" w:rsidP="00B9273B">
      <w:r>
        <w:separator/>
      </w:r>
    </w:p>
  </w:footnote>
  <w:footnote w:type="continuationSeparator" w:id="0">
    <w:p w14:paraId="4DD51D28" w14:textId="77777777" w:rsidR="004870D4" w:rsidRDefault="004870D4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Logo placeholder" style="width:68.2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0A"/>
    <w:rsid w:val="00010191"/>
    <w:rsid w:val="0002039C"/>
    <w:rsid w:val="000653AC"/>
    <w:rsid w:val="00086303"/>
    <w:rsid w:val="000A382A"/>
    <w:rsid w:val="000E042A"/>
    <w:rsid w:val="000E3A26"/>
    <w:rsid w:val="000F6B47"/>
    <w:rsid w:val="000F7D4F"/>
    <w:rsid w:val="00120D76"/>
    <w:rsid w:val="00140EA0"/>
    <w:rsid w:val="00183262"/>
    <w:rsid w:val="0018713B"/>
    <w:rsid w:val="001A1C46"/>
    <w:rsid w:val="001E4A8B"/>
    <w:rsid w:val="001F0F9F"/>
    <w:rsid w:val="001F1A3A"/>
    <w:rsid w:val="00202E66"/>
    <w:rsid w:val="00244B91"/>
    <w:rsid w:val="002455B1"/>
    <w:rsid w:val="002523E9"/>
    <w:rsid w:val="002614C7"/>
    <w:rsid w:val="002A3167"/>
    <w:rsid w:val="002B5CEA"/>
    <w:rsid w:val="002D1F46"/>
    <w:rsid w:val="002E603B"/>
    <w:rsid w:val="002F362C"/>
    <w:rsid w:val="002F6035"/>
    <w:rsid w:val="00304275"/>
    <w:rsid w:val="00311C97"/>
    <w:rsid w:val="003272DA"/>
    <w:rsid w:val="00347DE9"/>
    <w:rsid w:val="0035067A"/>
    <w:rsid w:val="00354F24"/>
    <w:rsid w:val="003814AA"/>
    <w:rsid w:val="003A066A"/>
    <w:rsid w:val="003A400C"/>
    <w:rsid w:val="003B1554"/>
    <w:rsid w:val="003E5FCD"/>
    <w:rsid w:val="003F646A"/>
    <w:rsid w:val="00441785"/>
    <w:rsid w:val="00442CDA"/>
    <w:rsid w:val="0045588D"/>
    <w:rsid w:val="004870D4"/>
    <w:rsid w:val="004F202D"/>
    <w:rsid w:val="004F2D22"/>
    <w:rsid w:val="00505D86"/>
    <w:rsid w:val="005209B5"/>
    <w:rsid w:val="00521569"/>
    <w:rsid w:val="00580BE4"/>
    <w:rsid w:val="005865E7"/>
    <w:rsid w:val="005870A7"/>
    <w:rsid w:val="005B7A42"/>
    <w:rsid w:val="005D5506"/>
    <w:rsid w:val="005E523F"/>
    <w:rsid w:val="00644CD7"/>
    <w:rsid w:val="00653F29"/>
    <w:rsid w:val="00657E70"/>
    <w:rsid w:val="00663E19"/>
    <w:rsid w:val="00680EBB"/>
    <w:rsid w:val="006B2B05"/>
    <w:rsid w:val="00704C33"/>
    <w:rsid w:val="00705699"/>
    <w:rsid w:val="00745DCB"/>
    <w:rsid w:val="00755F57"/>
    <w:rsid w:val="007B38EB"/>
    <w:rsid w:val="007D5826"/>
    <w:rsid w:val="007F242B"/>
    <w:rsid w:val="0080481B"/>
    <w:rsid w:val="00811146"/>
    <w:rsid w:val="008171B1"/>
    <w:rsid w:val="00820427"/>
    <w:rsid w:val="00875283"/>
    <w:rsid w:val="008C4E84"/>
    <w:rsid w:val="008C5A0E"/>
    <w:rsid w:val="008E01F1"/>
    <w:rsid w:val="008E45DF"/>
    <w:rsid w:val="008F2DC6"/>
    <w:rsid w:val="0091111D"/>
    <w:rsid w:val="009355BA"/>
    <w:rsid w:val="00953D43"/>
    <w:rsid w:val="00954EF9"/>
    <w:rsid w:val="00957BF7"/>
    <w:rsid w:val="00993C35"/>
    <w:rsid w:val="009A0A91"/>
    <w:rsid w:val="009A13C5"/>
    <w:rsid w:val="009C1689"/>
    <w:rsid w:val="009D0ECF"/>
    <w:rsid w:val="009D7158"/>
    <w:rsid w:val="009E071E"/>
    <w:rsid w:val="009E658A"/>
    <w:rsid w:val="00A21EB8"/>
    <w:rsid w:val="00A356C3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799C"/>
    <w:rsid w:val="00B3637F"/>
    <w:rsid w:val="00B37C0A"/>
    <w:rsid w:val="00B451AC"/>
    <w:rsid w:val="00B629A1"/>
    <w:rsid w:val="00B72D5E"/>
    <w:rsid w:val="00B9178F"/>
    <w:rsid w:val="00B9273B"/>
    <w:rsid w:val="00BE1A07"/>
    <w:rsid w:val="00C04171"/>
    <w:rsid w:val="00C157A5"/>
    <w:rsid w:val="00C25F37"/>
    <w:rsid w:val="00C32590"/>
    <w:rsid w:val="00C41CCC"/>
    <w:rsid w:val="00C44AEF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CF1B5E"/>
    <w:rsid w:val="00CF4E5A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7E88"/>
    <w:rsid w:val="00EA1397"/>
    <w:rsid w:val="00EB4F05"/>
    <w:rsid w:val="00ED5BBA"/>
    <w:rsid w:val="00F1113C"/>
    <w:rsid w:val="00F11E2D"/>
    <w:rsid w:val="00F1654D"/>
    <w:rsid w:val="00F45F0F"/>
    <w:rsid w:val="00F55078"/>
    <w:rsid w:val="00F56369"/>
    <w:rsid w:val="00F77FBF"/>
    <w:rsid w:val="00F8004B"/>
    <w:rsid w:val="00F83479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6C1E9B"/>
  <w15:docId w15:val="{3D755404-0B94-4D21-B4E6-D34BAF96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B37C0A"/>
    <w:pPr>
      <w:keepNext/>
      <w:framePr w:hSpace="180" w:wrap="around" w:vAnchor="page" w:hAnchor="margin" w:y="437"/>
      <w:outlineLvl w:val="0"/>
    </w:pPr>
    <w:rPr>
      <w:rFonts w:asciiTheme="majorHAnsi" w:hAnsiTheme="majorHAnsi" w:cs="Arial"/>
      <w:b/>
      <w:bCs/>
      <w:color w:val="436784" w:themeColor="accent3"/>
      <w:kern w:val="44"/>
      <w:sz w:val="32"/>
      <w:szCs w:val="3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B37C0A"/>
    <w:pPr>
      <w:jc w:val="center"/>
    </w:pPr>
    <w:rPr>
      <w:b/>
      <w:color w:val="000000" w:themeColor="text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B37C0A"/>
    <w:rPr>
      <w:rFonts w:asciiTheme="minorHAnsi" w:hAnsiTheme="minorHAnsi"/>
      <w:b/>
      <w:color w:val="000000" w:themeColor="text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itjuk_JV\AppData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E062F502214D108F8DDA75BB0B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B635-23B8-4539-807E-10B7DB054877}"/>
      </w:docPartPr>
      <w:docPartBody>
        <w:p w:rsidR="002B689D" w:rsidRDefault="00EC41E8">
          <w:pPr>
            <w:pStyle w:val="63E062F502214D108F8DDA75BB0B6344"/>
          </w:pPr>
          <w:r w:rsidRPr="005E523F">
            <w:rPr>
              <w:rStyle w:val="Heading2Char"/>
              <w:rFonts w:eastAsiaTheme="minorEastAsia"/>
              <w:szCs w:val="20"/>
            </w:rPr>
            <w:t>Date:</w:t>
          </w:r>
        </w:p>
      </w:docPartBody>
    </w:docPart>
    <w:docPart>
      <w:docPartPr>
        <w:name w:val="6B5FBE574F3A488B93AA2A25FB171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90EAF-7F96-4422-8F3A-3C14D00EEEC0}"/>
      </w:docPartPr>
      <w:docPartBody>
        <w:p w:rsidR="002B689D" w:rsidRDefault="00EC41E8">
          <w:pPr>
            <w:pStyle w:val="6B5FBE574F3A488B93AA2A25FB171B79"/>
          </w:pPr>
          <w:r>
            <w:t>No.</w:t>
          </w:r>
        </w:p>
      </w:docPartBody>
    </w:docPart>
    <w:docPart>
      <w:docPartPr>
        <w:name w:val="EA55B18E939C417781D84F0F8EF91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6EEC-F542-4F69-891A-E8094FB0B5F1}"/>
      </w:docPartPr>
      <w:docPartBody>
        <w:p w:rsidR="00D20A7D" w:rsidRDefault="00DB65F6" w:rsidP="00DB65F6">
          <w:pPr>
            <w:pStyle w:val="EA55B18E939C417781D84F0F8EF9131D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E1"/>
    <w:rsid w:val="001368D2"/>
    <w:rsid w:val="00234005"/>
    <w:rsid w:val="002550E1"/>
    <w:rsid w:val="002B689D"/>
    <w:rsid w:val="004624E0"/>
    <w:rsid w:val="005C359B"/>
    <w:rsid w:val="007C0E08"/>
    <w:rsid w:val="008421D8"/>
    <w:rsid w:val="00842B89"/>
    <w:rsid w:val="00AE0C5D"/>
    <w:rsid w:val="00AF51D1"/>
    <w:rsid w:val="00C35766"/>
    <w:rsid w:val="00CF2665"/>
    <w:rsid w:val="00D20A7D"/>
    <w:rsid w:val="00DB65F6"/>
    <w:rsid w:val="00E2151C"/>
    <w:rsid w:val="00E90655"/>
    <w:rsid w:val="00E972B6"/>
    <w:rsid w:val="00E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550E1"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28117FE6D41D39F89D6255F7A3FFF">
    <w:name w:val="66628117FE6D41D39F89D6255F7A3FFF"/>
  </w:style>
  <w:style w:type="paragraph" w:customStyle="1" w:styleId="D3AE1C87D3DF4CE2B2D44300EA69767F">
    <w:name w:val="D3AE1C87D3DF4CE2B2D44300EA69767F"/>
  </w:style>
  <w:style w:type="character" w:customStyle="1" w:styleId="Heading2Char">
    <w:name w:val="Heading 2 Char"/>
    <w:basedOn w:val="DefaultParagraphFont"/>
    <w:link w:val="Heading2"/>
    <w:uiPriority w:val="9"/>
    <w:qFormat/>
    <w:rsid w:val="002550E1"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63E062F502214D108F8DDA75BB0B6344">
    <w:name w:val="63E062F502214D108F8DDA75BB0B6344"/>
  </w:style>
  <w:style w:type="paragraph" w:customStyle="1" w:styleId="D5561AA81DB0427B97F0F9030CC928C3">
    <w:name w:val="D5561AA81DB0427B97F0F9030CC928C3"/>
  </w:style>
  <w:style w:type="paragraph" w:customStyle="1" w:styleId="045C03685AF44FC38E1606F234F741B4">
    <w:name w:val="045C03685AF44FC38E1606F234F741B4"/>
  </w:style>
  <w:style w:type="paragraph" w:customStyle="1" w:styleId="6B5FBE574F3A488B93AA2A25FB171B79">
    <w:name w:val="6B5FBE574F3A488B93AA2A25FB171B79"/>
  </w:style>
  <w:style w:type="paragraph" w:customStyle="1" w:styleId="F413708165914A8D8DCE9FAC15D5466B">
    <w:name w:val="F413708165914A8D8DCE9FAC15D5466B"/>
  </w:style>
  <w:style w:type="paragraph" w:customStyle="1" w:styleId="2ECAC8631BC74AB9BFEF3542EAD85F85">
    <w:name w:val="2ECAC8631BC74AB9BFEF3542EAD85F85"/>
  </w:style>
  <w:style w:type="paragraph" w:customStyle="1" w:styleId="26236DCCE2BD415C9A54B7441EF7CA32">
    <w:name w:val="26236DCCE2BD415C9A54B7441EF7CA32"/>
  </w:style>
  <w:style w:type="paragraph" w:customStyle="1" w:styleId="C0D56AC2D1E84AD49C2C70B5A74750CE">
    <w:name w:val="C0D56AC2D1E84AD49C2C70B5A74750CE"/>
  </w:style>
  <w:style w:type="paragraph" w:customStyle="1" w:styleId="F3BE80282FD64941996C612EA633EBD6">
    <w:name w:val="F3BE80282FD64941996C612EA633EBD6"/>
  </w:style>
  <w:style w:type="paragraph" w:customStyle="1" w:styleId="E355C1427FA94A6AB2965CBDA1F9D091">
    <w:name w:val="E355C1427FA94A6AB2965CBDA1F9D091"/>
  </w:style>
  <w:style w:type="paragraph" w:customStyle="1" w:styleId="E80D9ECEF35F4E11B8E170ED3AF95B1C">
    <w:name w:val="E80D9ECEF35F4E11B8E170ED3AF95B1C"/>
  </w:style>
  <w:style w:type="paragraph" w:customStyle="1" w:styleId="B8058F002AD24C9ABB6223E94A55A719">
    <w:name w:val="B8058F002AD24C9ABB6223E94A55A719"/>
  </w:style>
  <w:style w:type="paragraph" w:customStyle="1" w:styleId="DFDE3B8FA2CA45B6BB185459D20CFD2A">
    <w:name w:val="DFDE3B8FA2CA45B6BB185459D20CFD2A"/>
  </w:style>
  <w:style w:type="paragraph" w:customStyle="1" w:styleId="02E2CC1839E849859DAA54A60C3478DD">
    <w:name w:val="02E2CC1839E849859DAA54A60C3478DD"/>
  </w:style>
  <w:style w:type="paragraph" w:customStyle="1" w:styleId="1D39C6BD2E8143D7846E0A45BF939CF3">
    <w:name w:val="1D39C6BD2E8143D7846E0A45BF939CF3"/>
  </w:style>
  <w:style w:type="paragraph" w:customStyle="1" w:styleId="E4D167733CC94F4EB47AD7170B9F5C2E">
    <w:name w:val="E4D167733CC94F4EB47AD7170B9F5C2E"/>
  </w:style>
  <w:style w:type="paragraph" w:customStyle="1" w:styleId="D9210E4EE13540BD8D5BD8795F814B96">
    <w:name w:val="D9210E4EE13540BD8D5BD8795F814B96"/>
  </w:style>
  <w:style w:type="paragraph" w:customStyle="1" w:styleId="A396C814C4FF4C888994984FDAF7497A">
    <w:name w:val="A396C814C4FF4C888994984FDAF7497A"/>
  </w:style>
  <w:style w:type="paragraph" w:customStyle="1" w:styleId="ACD7D71B8FD4405A80963868B85EEA04">
    <w:name w:val="ACD7D71B8FD4405A80963868B85EEA04"/>
  </w:style>
  <w:style w:type="paragraph" w:customStyle="1" w:styleId="7526012B59EF4F399C47CF2B420BB0C4">
    <w:name w:val="7526012B59EF4F399C47CF2B420BB0C4"/>
  </w:style>
  <w:style w:type="paragraph" w:customStyle="1" w:styleId="B63C361AE97D4F48961F9DD1A0495F49">
    <w:name w:val="B63C361AE97D4F48961F9DD1A0495F49"/>
  </w:style>
  <w:style w:type="paragraph" w:customStyle="1" w:styleId="ACAB6784181D46CEB87FDBB5160D6B1F">
    <w:name w:val="ACAB6784181D46CEB87FDBB5160D6B1F"/>
  </w:style>
  <w:style w:type="paragraph" w:customStyle="1" w:styleId="F53E107F0CB24C66B2F5BFA95268FFD0">
    <w:name w:val="F53E107F0CB24C66B2F5BFA95268FFD0"/>
  </w:style>
  <w:style w:type="paragraph" w:customStyle="1" w:styleId="9629570D8243445786703129D7ECB134">
    <w:name w:val="9629570D8243445786703129D7ECB134"/>
  </w:style>
  <w:style w:type="paragraph" w:customStyle="1" w:styleId="6CE6154344544970B9F67999E956C41B">
    <w:name w:val="6CE6154344544970B9F67999E956C41B"/>
  </w:style>
  <w:style w:type="paragraph" w:customStyle="1" w:styleId="9EEF88F8BA2A46BCA7FADEB18ED35883">
    <w:name w:val="9EEF88F8BA2A46BCA7FADEB18ED35883"/>
  </w:style>
  <w:style w:type="paragraph" w:customStyle="1" w:styleId="2514DF6D843B428BBEBAA044AF4DCC5A">
    <w:name w:val="2514DF6D843B428BBEBAA044AF4DCC5A"/>
  </w:style>
  <w:style w:type="paragraph" w:customStyle="1" w:styleId="2C13CAF97B63430F8AE9E9268A5666B3">
    <w:name w:val="2C13CAF97B63430F8AE9E9268A5666B3"/>
  </w:style>
  <w:style w:type="paragraph" w:customStyle="1" w:styleId="FA2BE9A611F5447E857868E3B738A81A">
    <w:name w:val="FA2BE9A611F5447E857868E3B738A81A"/>
  </w:style>
  <w:style w:type="paragraph" w:customStyle="1" w:styleId="D5C538089862475DA15120D82D55D9A5">
    <w:name w:val="D5C538089862475DA15120D82D55D9A5"/>
  </w:style>
  <w:style w:type="paragraph" w:customStyle="1" w:styleId="E4555A4826FF471F8FD111AD90BFF92D">
    <w:name w:val="E4555A4826FF471F8FD111AD90BFF92D"/>
  </w:style>
  <w:style w:type="paragraph" w:customStyle="1" w:styleId="6AE1E99B9AB44D8AA1D6446634886F63">
    <w:name w:val="6AE1E99B9AB44D8AA1D6446634886F63"/>
  </w:style>
  <w:style w:type="paragraph" w:customStyle="1" w:styleId="972B66FC49794C0F8171CECE41D48D68">
    <w:name w:val="972B66FC49794C0F8171CECE41D48D68"/>
    <w:rsid w:val="002550E1"/>
  </w:style>
  <w:style w:type="paragraph" w:customStyle="1" w:styleId="6046F87885BF4A828A5A7F45B6F3D910">
    <w:name w:val="6046F87885BF4A828A5A7F45B6F3D910"/>
    <w:rsid w:val="002550E1"/>
  </w:style>
  <w:style w:type="paragraph" w:customStyle="1" w:styleId="14C10C59472E48E7A49BB1E5B7C2E868">
    <w:name w:val="14C10C59472E48E7A49BB1E5B7C2E868"/>
    <w:rsid w:val="002550E1"/>
  </w:style>
  <w:style w:type="paragraph" w:customStyle="1" w:styleId="5DDE1454ECDD4C71A7DBF44B6337C4D4">
    <w:name w:val="5DDE1454ECDD4C71A7DBF44B6337C4D4"/>
    <w:rsid w:val="002550E1"/>
  </w:style>
  <w:style w:type="paragraph" w:customStyle="1" w:styleId="F5F98EFDC53A4FA5BDBAE2C7C843DA6F">
    <w:name w:val="F5F98EFDC53A4FA5BDBAE2C7C843DA6F"/>
    <w:rsid w:val="002550E1"/>
  </w:style>
  <w:style w:type="paragraph" w:customStyle="1" w:styleId="78398BAA19774886B57C4D45F2650083">
    <w:name w:val="78398BAA19774886B57C4D45F2650083"/>
    <w:rsid w:val="002550E1"/>
  </w:style>
  <w:style w:type="paragraph" w:customStyle="1" w:styleId="2209AEBADCC54DEDAFC3F9EEACC61BE2">
    <w:name w:val="2209AEBADCC54DEDAFC3F9EEACC61BE2"/>
    <w:rsid w:val="002550E1"/>
  </w:style>
  <w:style w:type="paragraph" w:customStyle="1" w:styleId="C33FA28370784B2EA10EEA52953C67A9">
    <w:name w:val="C33FA28370784B2EA10EEA52953C67A9"/>
    <w:rsid w:val="002550E1"/>
  </w:style>
  <w:style w:type="paragraph" w:customStyle="1" w:styleId="ED1C7BEC5EF04FD9A985D17C7E2468DA">
    <w:name w:val="ED1C7BEC5EF04FD9A985D17C7E2468DA"/>
    <w:rsid w:val="002550E1"/>
  </w:style>
  <w:style w:type="paragraph" w:customStyle="1" w:styleId="658378B0C9484C21B82E45968CEB5276">
    <w:name w:val="658378B0C9484C21B82E45968CEB5276"/>
    <w:rsid w:val="002550E1"/>
  </w:style>
  <w:style w:type="paragraph" w:customStyle="1" w:styleId="660F21652FA14E759CF55E233A63A6D5">
    <w:name w:val="660F21652FA14E759CF55E233A63A6D5"/>
    <w:rsid w:val="002550E1"/>
  </w:style>
  <w:style w:type="paragraph" w:customStyle="1" w:styleId="EE7CA3A80C7F4427914679BD2EF2BFE6">
    <w:name w:val="EE7CA3A80C7F4427914679BD2EF2BFE6"/>
    <w:rsid w:val="002550E1"/>
  </w:style>
  <w:style w:type="paragraph" w:customStyle="1" w:styleId="65453F6A3D674E91A15C80411AEAD447">
    <w:name w:val="65453F6A3D674E91A15C80411AEAD447"/>
    <w:rsid w:val="002550E1"/>
  </w:style>
  <w:style w:type="paragraph" w:customStyle="1" w:styleId="74281A1ED76447BABAB87ED60CA35B12">
    <w:name w:val="74281A1ED76447BABAB87ED60CA35B12"/>
    <w:rsid w:val="002550E1"/>
  </w:style>
  <w:style w:type="paragraph" w:customStyle="1" w:styleId="F48F237AEB8D4AE1B3DC925DA3D93BD0">
    <w:name w:val="F48F237AEB8D4AE1B3DC925DA3D93BD0"/>
    <w:rsid w:val="002550E1"/>
  </w:style>
  <w:style w:type="paragraph" w:customStyle="1" w:styleId="B4682AC5BC5E41C28B25CF71FFF98FD8">
    <w:name w:val="B4682AC5BC5E41C28B25CF71FFF98FD8"/>
    <w:rsid w:val="002550E1"/>
  </w:style>
  <w:style w:type="paragraph" w:customStyle="1" w:styleId="24CF5950C9624338BF094C9670B7819B">
    <w:name w:val="24CF5950C9624338BF094C9670B7819B"/>
    <w:rsid w:val="002550E1"/>
  </w:style>
  <w:style w:type="paragraph" w:customStyle="1" w:styleId="AE04B0F8680843CF9E806A7DEDD47F01">
    <w:name w:val="AE04B0F8680843CF9E806A7DEDD47F01"/>
    <w:rsid w:val="002550E1"/>
  </w:style>
  <w:style w:type="paragraph" w:customStyle="1" w:styleId="701EF910FC8E471E927ABCFCFABB6A51">
    <w:name w:val="701EF910FC8E471E927ABCFCFABB6A51"/>
    <w:rsid w:val="002550E1"/>
  </w:style>
  <w:style w:type="paragraph" w:customStyle="1" w:styleId="E2D9FD3552A943E79D9DC2F898E04BAD">
    <w:name w:val="E2D9FD3552A943E79D9DC2F898E04BAD"/>
    <w:rsid w:val="002550E1"/>
  </w:style>
  <w:style w:type="paragraph" w:customStyle="1" w:styleId="C1FC521AD9D54600836065D83358D354">
    <w:name w:val="C1FC521AD9D54600836065D83358D354"/>
    <w:rsid w:val="002550E1"/>
  </w:style>
  <w:style w:type="paragraph" w:customStyle="1" w:styleId="8EA18977536F4DBDBB2C1C5AD1BA1336">
    <w:name w:val="8EA18977536F4DBDBB2C1C5AD1BA1336"/>
    <w:rsid w:val="002550E1"/>
  </w:style>
  <w:style w:type="paragraph" w:customStyle="1" w:styleId="CB95CE7BBA8143D8B274A6DCA74D048C">
    <w:name w:val="CB95CE7BBA8143D8B274A6DCA74D048C"/>
    <w:rsid w:val="002550E1"/>
  </w:style>
  <w:style w:type="paragraph" w:customStyle="1" w:styleId="C948A743940249DB83AA288E24B5A0E8">
    <w:name w:val="C948A743940249DB83AA288E24B5A0E8"/>
    <w:rsid w:val="002550E1"/>
  </w:style>
  <w:style w:type="paragraph" w:customStyle="1" w:styleId="81FE28D7A5924653B85B747440CCF8D0">
    <w:name w:val="81FE28D7A5924653B85B747440CCF8D0"/>
    <w:rsid w:val="002550E1"/>
  </w:style>
  <w:style w:type="paragraph" w:customStyle="1" w:styleId="B6EAE3176F41463490452C05BDF21435">
    <w:name w:val="B6EAE3176F41463490452C05BDF21435"/>
    <w:rsid w:val="002550E1"/>
  </w:style>
  <w:style w:type="paragraph" w:customStyle="1" w:styleId="519DE573319343C482FDED284C143D6E">
    <w:name w:val="519DE573319343C482FDED284C143D6E"/>
    <w:rsid w:val="002550E1"/>
  </w:style>
  <w:style w:type="paragraph" w:customStyle="1" w:styleId="2069EB458E224C3B9BBCE089EE5E4728">
    <w:name w:val="2069EB458E224C3B9BBCE089EE5E4728"/>
    <w:rsid w:val="002550E1"/>
  </w:style>
  <w:style w:type="paragraph" w:customStyle="1" w:styleId="25F5C8B37AD249FF848FCB7B7530E519">
    <w:name w:val="25F5C8B37AD249FF848FCB7B7530E519"/>
    <w:rsid w:val="002550E1"/>
  </w:style>
  <w:style w:type="paragraph" w:customStyle="1" w:styleId="B775B0C8EFC34080A7F7AB9103870183">
    <w:name w:val="B775B0C8EFC34080A7F7AB9103870183"/>
    <w:rsid w:val="002550E1"/>
  </w:style>
  <w:style w:type="paragraph" w:customStyle="1" w:styleId="E3E90A3524DC4FB28488948462D49992">
    <w:name w:val="E3E90A3524DC4FB28488948462D49992"/>
    <w:rsid w:val="002550E1"/>
  </w:style>
  <w:style w:type="paragraph" w:customStyle="1" w:styleId="EAC1D0C93D464C4DBA8607011757C18E">
    <w:name w:val="EAC1D0C93D464C4DBA8607011757C18E"/>
    <w:rsid w:val="002550E1"/>
  </w:style>
  <w:style w:type="paragraph" w:customStyle="1" w:styleId="066DDB99EEB3415BAAAF84320302D02C">
    <w:name w:val="066DDB99EEB3415BAAAF84320302D02C"/>
    <w:rsid w:val="002550E1"/>
  </w:style>
  <w:style w:type="paragraph" w:customStyle="1" w:styleId="80905038A41C40C5ABBA8E106DFE2034">
    <w:name w:val="80905038A41C40C5ABBA8E106DFE2034"/>
    <w:rsid w:val="002550E1"/>
  </w:style>
  <w:style w:type="paragraph" w:customStyle="1" w:styleId="2D1DA9CE91F947A7A6C6FC9643C05132">
    <w:name w:val="2D1DA9CE91F947A7A6C6FC9643C05132"/>
    <w:rsid w:val="002550E1"/>
  </w:style>
  <w:style w:type="paragraph" w:customStyle="1" w:styleId="80F1106559E149BFB0F0DABAE928900C">
    <w:name w:val="80F1106559E149BFB0F0DABAE928900C"/>
    <w:rsid w:val="002550E1"/>
  </w:style>
  <w:style w:type="paragraph" w:customStyle="1" w:styleId="72E13AA38D5F4FBD848AA1D4A68F3885">
    <w:name w:val="72E13AA38D5F4FBD848AA1D4A68F3885"/>
    <w:rsid w:val="002550E1"/>
  </w:style>
  <w:style w:type="paragraph" w:customStyle="1" w:styleId="D39A2BEBCD4A45A6860BFDDDE41C6AE7">
    <w:name w:val="D39A2BEBCD4A45A6860BFDDDE41C6AE7"/>
    <w:rsid w:val="002550E1"/>
  </w:style>
  <w:style w:type="paragraph" w:customStyle="1" w:styleId="213A95325B1643BEA6D22C4ED08F92B7">
    <w:name w:val="213A95325B1643BEA6D22C4ED08F92B7"/>
    <w:rsid w:val="002550E1"/>
  </w:style>
  <w:style w:type="paragraph" w:customStyle="1" w:styleId="F6DDEF4EC85C4985B1033B8E9905D5CB">
    <w:name w:val="F6DDEF4EC85C4985B1033B8E9905D5CB"/>
    <w:rsid w:val="002550E1"/>
  </w:style>
  <w:style w:type="paragraph" w:customStyle="1" w:styleId="85794FCBE3024423AA2862B4F92189D8">
    <w:name w:val="85794FCBE3024423AA2862B4F92189D8"/>
    <w:rsid w:val="002550E1"/>
  </w:style>
  <w:style w:type="paragraph" w:customStyle="1" w:styleId="842769AF010144AA94E9944DE168E64A">
    <w:name w:val="842769AF010144AA94E9944DE168E64A"/>
    <w:rsid w:val="002550E1"/>
  </w:style>
  <w:style w:type="paragraph" w:customStyle="1" w:styleId="3298AFE56A3A491AAC743F09A6C5C81D">
    <w:name w:val="3298AFE56A3A491AAC743F09A6C5C81D"/>
    <w:rsid w:val="002550E1"/>
  </w:style>
  <w:style w:type="paragraph" w:customStyle="1" w:styleId="6819DED2915C48409DA770E76A86AF2E">
    <w:name w:val="6819DED2915C48409DA770E76A86AF2E"/>
    <w:rsid w:val="002550E1"/>
  </w:style>
  <w:style w:type="paragraph" w:customStyle="1" w:styleId="101DE6789825492C8B4EA61FDC300E76">
    <w:name w:val="101DE6789825492C8B4EA61FDC300E76"/>
    <w:rsid w:val="002550E1"/>
  </w:style>
  <w:style w:type="paragraph" w:customStyle="1" w:styleId="98A87F14162B4DEEB057A4AAAA0188BA">
    <w:name w:val="98A87F14162B4DEEB057A4AAAA0188BA"/>
    <w:rsid w:val="002550E1"/>
  </w:style>
  <w:style w:type="paragraph" w:customStyle="1" w:styleId="C9BFE58866F946C5927A5CD97B8775D8">
    <w:name w:val="C9BFE58866F946C5927A5CD97B8775D8"/>
    <w:rsid w:val="002550E1"/>
  </w:style>
  <w:style w:type="paragraph" w:customStyle="1" w:styleId="CA7680D3BBAF45469B240F993B35CBEE">
    <w:name w:val="CA7680D3BBAF45469B240F993B35CBEE"/>
    <w:rsid w:val="002550E1"/>
  </w:style>
  <w:style w:type="paragraph" w:customStyle="1" w:styleId="19DA5BDEC07F4BF78AC7CF9811F33941">
    <w:name w:val="19DA5BDEC07F4BF78AC7CF9811F33941"/>
    <w:rsid w:val="002550E1"/>
  </w:style>
  <w:style w:type="paragraph" w:customStyle="1" w:styleId="5DD2EBDB8B6B4F71A5CA62D560374078">
    <w:name w:val="5DD2EBDB8B6B4F71A5CA62D560374078"/>
    <w:rsid w:val="002550E1"/>
  </w:style>
  <w:style w:type="paragraph" w:customStyle="1" w:styleId="1B1FCD21F1A442EC85A404B93AA9AAC0">
    <w:name w:val="1B1FCD21F1A442EC85A404B93AA9AAC0"/>
    <w:rsid w:val="002550E1"/>
  </w:style>
  <w:style w:type="paragraph" w:customStyle="1" w:styleId="AD4C7A297C0045EDB9CF04E0F032379B">
    <w:name w:val="AD4C7A297C0045EDB9CF04E0F032379B"/>
    <w:rsid w:val="002550E1"/>
  </w:style>
  <w:style w:type="paragraph" w:customStyle="1" w:styleId="5486A08BF54448A0B796CBF81AB0D8CB">
    <w:name w:val="5486A08BF54448A0B796CBF81AB0D8CB"/>
    <w:rsid w:val="002550E1"/>
  </w:style>
  <w:style w:type="paragraph" w:customStyle="1" w:styleId="C539D8DB836B4455BAD9CA2AB9238A9D">
    <w:name w:val="C539D8DB836B4455BAD9CA2AB9238A9D"/>
    <w:rsid w:val="002550E1"/>
  </w:style>
  <w:style w:type="paragraph" w:customStyle="1" w:styleId="017489D02585416E9D5065817B055D8B">
    <w:name w:val="017489D02585416E9D5065817B055D8B"/>
    <w:rsid w:val="002550E1"/>
  </w:style>
  <w:style w:type="paragraph" w:customStyle="1" w:styleId="1CA9031EC7494DEBB2E24DEDA944826E">
    <w:name w:val="1CA9031EC7494DEBB2E24DEDA944826E"/>
    <w:rsid w:val="002550E1"/>
  </w:style>
  <w:style w:type="paragraph" w:customStyle="1" w:styleId="16A2B789F38C43D5AC2036C0A5221344">
    <w:name w:val="16A2B789F38C43D5AC2036C0A5221344"/>
    <w:rsid w:val="002550E1"/>
  </w:style>
  <w:style w:type="paragraph" w:customStyle="1" w:styleId="68219435101F4F678CBF65F8391CF067">
    <w:name w:val="68219435101F4F678CBF65F8391CF067"/>
    <w:rsid w:val="002550E1"/>
  </w:style>
  <w:style w:type="paragraph" w:customStyle="1" w:styleId="9556E66550C7470C8FB9CC90853F8E1A">
    <w:name w:val="9556E66550C7470C8FB9CC90853F8E1A"/>
    <w:rsid w:val="002550E1"/>
  </w:style>
  <w:style w:type="paragraph" w:customStyle="1" w:styleId="62BBF3628F2B464CB0C14C867D924741">
    <w:name w:val="62BBF3628F2B464CB0C14C867D924741"/>
    <w:rsid w:val="002550E1"/>
  </w:style>
  <w:style w:type="paragraph" w:customStyle="1" w:styleId="0E49A756EDB14A69B3B3124C8E83D057">
    <w:name w:val="0E49A756EDB14A69B3B3124C8E83D057"/>
    <w:rsid w:val="002550E1"/>
  </w:style>
  <w:style w:type="paragraph" w:customStyle="1" w:styleId="6EDE2D9B0F9F45E4AC60A694B37C030A">
    <w:name w:val="6EDE2D9B0F9F45E4AC60A694B37C030A"/>
    <w:rsid w:val="002550E1"/>
  </w:style>
  <w:style w:type="paragraph" w:customStyle="1" w:styleId="2E2FBEE9F80B42B3A74EC78700CB9768">
    <w:name w:val="2E2FBEE9F80B42B3A74EC78700CB9768"/>
    <w:rsid w:val="002550E1"/>
  </w:style>
  <w:style w:type="paragraph" w:customStyle="1" w:styleId="E5AA8691E9CD460882CBD6132BE9C5A9">
    <w:name w:val="E5AA8691E9CD460882CBD6132BE9C5A9"/>
    <w:rsid w:val="002550E1"/>
  </w:style>
  <w:style w:type="paragraph" w:customStyle="1" w:styleId="A8101031889346C087F14349C440CCE3">
    <w:name w:val="A8101031889346C087F14349C440CCE3"/>
    <w:rsid w:val="002550E1"/>
  </w:style>
  <w:style w:type="paragraph" w:customStyle="1" w:styleId="3D6AD0017A8D42F4868523023C57C2DE">
    <w:name w:val="3D6AD0017A8D42F4868523023C57C2DE"/>
    <w:rsid w:val="008421D8"/>
  </w:style>
  <w:style w:type="paragraph" w:customStyle="1" w:styleId="9172B10833A74CE18BE88E2130F50527">
    <w:name w:val="9172B10833A74CE18BE88E2130F50527"/>
    <w:rsid w:val="008421D8"/>
  </w:style>
  <w:style w:type="paragraph" w:customStyle="1" w:styleId="32FE6B0C79A24257AF6E524BC34BCE20">
    <w:name w:val="32FE6B0C79A24257AF6E524BC34BCE20"/>
    <w:rsid w:val="008421D8"/>
  </w:style>
  <w:style w:type="paragraph" w:customStyle="1" w:styleId="C45B175272854596AAA47E4FB2DCDB44">
    <w:name w:val="C45B175272854596AAA47E4FB2DCDB44"/>
    <w:rsid w:val="008421D8"/>
  </w:style>
  <w:style w:type="paragraph" w:customStyle="1" w:styleId="E1A7CDCB6FCF4B7391206B5C0C021659">
    <w:name w:val="E1A7CDCB6FCF4B7391206B5C0C021659"/>
    <w:rsid w:val="008421D8"/>
  </w:style>
  <w:style w:type="paragraph" w:customStyle="1" w:styleId="35B5093A96EE4DBABDC4EF912415A28F">
    <w:name w:val="35B5093A96EE4DBABDC4EF912415A28F"/>
    <w:rsid w:val="008421D8"/>
  </w:style>
  <w:style w:type="paragraph" w:customStyle="1" w:styleId="8583223957CE43D7A6883F4F8C4C9095">
    <w:name w:val="8583223957CE43D7A6883F4F8C4C9095"/>
    <w:rsid w:val="008421D8"/>
  </w:style>
  <w:style w:type="paragraph" w:customStyle="1" w:styleId="CB77B4430D1640A8A74F6EFAC21CB40E">
    <w:name w:val="CB77B4430D1640A8A74F6EFAC21CB40E"/>
    <w:rsid w:val="008421D8"/>
  </w:style>
  <w:style w:type="paragraph" w:customStyle="1" w:styleId="08E667C9815E469DB318FE114063D38E">
    <w:name w:val="08E667C9815E469DB318FE114063D38E"/>
    <w:rsid w:val="008421D8"/>
  </w:style>
  <w:style w:type="paragraph" w:customStyle="1" w:styleId="FEF56FBE92B743B1B8CDC50C2E249F75">
    <w:name w:val="FEF56FBE92B743B1B8CDC50C2E249F75"/>
    <w:rsid w:val="008421D8"/>
  </w:style>
  <w:style w:type="paragraph" w:customStyle="1" w:styleId="E384AFC6EBC34B57B26C9B46ABBA70B1">
    <w:name w:val="E384AFC6EBC34B57B26C9B46ABBA70B1"/>
    <w:rsid w:val="008421D8"/>
  </w:style>
  <w:style w:type="paragraph" w:customStyle="1" w:styleId="A55443F102B5418AB132C79F76BD8BB7">
    <w:name w:val="A55443F102B5418AB132C79F76BD8BB7"/>
    <w:rsid w:val="008421D8"/>
  </w:style>
  <w:style w:type="paragraph" w:customStyle="1" w:styleId="FD3ADBF0ED05456981263370514C412A">
    <w:name w:val="FD3ADBF0ED05456981263370514C412A"/>
    <w:rsid w:val="008421D8"/>
  </w:style>
  <w:style w:type="paragraph" w:customStyle="1" w:styleId="5BDCC91E641C4B2C9AC83138C368423F">
    <w:name w:val="5BDCC91E641C4B2C9AC83138C368423F"/>
    <w:rsid w:val="008421D8"/>
  </w:style>
  <w:style w:type="paragraph" w:customStyle="1" w:styleId="92DCC98490B0449885DA5A242197B52F">
    <w:name w:val="92DCC98490B0449885DA5A242197B52F"/>
    <w:rsid w:val="008421D8"/>
  </w:style>
  <w:style w:type="paragraph" w:customStyle="1" w:styleId="D502CF9443CC4D2E8755F59F30543A66">
    <w:name w:val="D502CF9443CC4D2E8755F59F30543A66"/>
    <w:rsid w:val="008421D8"/>
  </w:style>
  <w:style w:type="paragraph" w:customStyle="1" w:styleId="19AFD020DF1E481599DD3E6F23BB7610">
    <w:name w:val="19AFD020DF1E481599DD3E6F23BB7610"/>
    <w:rsid w:val="008421D8"/>
  </w:style>
  <w:style w:type="paragraph" w:customStyle="1" w:styleId="61F7D60289AE42B6A006250D02C15E60">
    <w:name w:val="61F7D60289AE42B6A006250D02C15E60"/>
    <w:rsid w:val="008421D8"/>
  </w:style>
  <w:style w:type="paragraph" w:customStyle="1" w:styleId="286B6A79C67F4E8AA135986EEBE12F43">
    <w:name w:val="286B6A79C67F4E8AA135986EEBE12F43"/>
    <w:rsid w:val="008421D8"/>
  </w:style>
  <w:style w:type="paragraph" w:customStyle="1" w:styleId="205C609C30564B668441674C01FFAF31">
    <w:name w:val="205C609C30564B668441674C01FFAF31"/>
    <w:rsid w:val="008421D8"/>
  </w:style>
  <w:style w:type="paragraph" w:customStyle="1" w:styleId="CD277A2AF7004174B81E58B420B23DEB">
    <w:name w:val="CD277A2AF7004174B81E58B420B23DEB"/>
    <w:rsid w:val="001368D2"/>
  </w:style>
  <w:style w:type="paragraph" w:customStyle="1" w:styleId="BAA1F2ED4A8C4BC79921ECC9BF2C44F1">
    <w:name w:val="BAA1F2ED4A8C4BC79921ECC9BF2C44F1"/>
    <w:rsid w:val="001368D2"/>
  </w:style>
  <w:style w:type="paragraph" w:customStyle="1" w:styleId="432EB366453E4FFDACE9D853493BCF6E">
    <w:name w:val="432EB366453E4FFDACE9D853493BCF6E"/>
    <w:rsid w:val="001368D2"/>
  </w:style>
  <w:style w:type="paragraph" w:customStyle="1" w:styleId="0DE06777DC4F49C582237E83328D37FD">
    <w:name w:val="0DE06777DC4F49C582237E83328D37FD"/>
    <w:rsid w:val="00DB65F6"/>
  </w:style>
  <w:style w:type="paragraph" w:customStyle="1" w:styleId="AFAA24807E0E4C6FAB080ECD772ACD68">
    <w:name w:val="AFAA24807E0E4C6FAB080ECD772ACD68"/>
    <w:rsid w:val="00DB65F6"/>
  </w:style>
  <w:style w:type="paragraph" w:customStyle="1" w:styleId="DE4966FA2A3E4283A43DBD77E3033943">
    <w:name w:val="DE4966FA2A3E4283A43DBD77E3033943"/>
    <w:rsid w:val="00DB65F6"/>
  </w:style>
  <w:style w:type="paragraph" w:customStyle="1" w:styleId="F432579D75D74CC09CAA709F410B594B">
    <w:name w:val="F432579D75D74CC09CAA709F410B594B"/>
    <w:rsid w:val="00DB65F6"/>
  </w:style>
  <w:style w:type="paragraph" w:customStyle="1" w:styleId="8341F4E8727849AB9B57AEA57808AD72">
    <w:name w:val="8341F4E8727849AB9B57AEA57808AD72"/>
    <w:rsid w:val="00DB65F6"/>
  </w:style>
  <w:style w:type="paragraph" w:customStyle="1" w:styleId="EA55B18E939C417781D84F0F8EF9131D">
    <w:name w:val="EA55B18E939C417781D84F0F8EF9131D"/>
    <w:rsid w:val="00DB65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design).dotx</Template>
  <TotalTime>35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Mikitjuk Julia</dc:creator>
  <cp:lastModifiedBy>Sawko Alyaksandr</cp:lastModifiedBy>
  <cp:revision>10</cp:revision>
  <cp:lastPrinted>2004-09-20T20:32:00Z</cp:lastPrinted>
  <dcterms:created xsi:type="dcterms:W3CDTF">2021-04-12T12:19:00Z</dcterms:created>
  <dcterms:modified xsi:type="dcterms:W3CDTF">2021-04-13T23:25:00Z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