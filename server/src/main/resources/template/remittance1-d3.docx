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BC5F2" w14:textId="77777777" w:rsidR="000073FC" w:rsidRPr="00B0424E" w:rsidRDefault="000073FC" w:rsidP="002841F4"/>
    <w:tbl>
      <w:tblPr>
        <w:tblW w:w="0" w:type="auto"/>
        <w:jc w:val="center"/>
        <w:tblLayout w:type="fixed"/>
        <w:tblLook w:val="0000" w:firstRow="0" w:lastRow="0" w:firstColumn="0" w:lastColumn="0" w:noHBand="0" w:noVBand="0"/>
        <w:tblDescription w:val="Layout table"/>
      </w:tblPr>
      <w:tblGrid>
        <w:gridCol w:w="2829"/>
        <w:gridCol w:w="274"/>
        <w:gridCol w:w="4440"/>
        <w:gridCol w:w="3833"/>
      </w:tblGrid>
      <w:tr w:rsidR="000073FC" w:rsidRPr="00D445A3" w14:paraId="4FA1C8E8" w14:textId="77777777" w:rsidTr="00AC1227">
        <w:trPr>
          <w:trHeight w:val="1756"/>
          <w:jc w:val="center"/>
        </w:trPr>
        <w:tc>
          <w:tcPr>
            <w:tcW w:w="2829" w:type="dxa"/>
            <w:vMerge w:val="restart"/>
            <w:shd w:val="clear" w:color="auto" w:fill="333333" w:themeFill="accent1"/>
            <w:vAlign w:val="center"/>
          </w:tcPr>
          <w:p w14:paraId="5DF57CB3" w14:textId="14C8104B" w:rsidR="000073FC" w:rsidRPr="00B0424E" w:rsidRDefault="00A02AD7" w:rsidP="00B65EF0">
            <w:pPr>
              <w:spacing w:line="240" w:lineRule="auto"/>
              <w:ind w:left="288" w:right="288"/>
            </w:pPr>
            <w:r>
              <w:pict w14:anchorId="7D96F8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66pt">
                  <v:imagedata r:id="rId7" o:title="kisspng-transparency-and-translucency-desktop-wallpaper-ab-abstract-background-5ac1c0264a8350.4898324215226470783052"/>
                </v:shape>
              </w:pict>
            </w:r>
          </w:p>
          <w:p w14:paraId="2DBDCA2D" w14:textId="77777777" w:rsidR="000073FC" w:rsidRPr="00B0424E" w:rsidRDefault="000073FC" w:rsidP="00B65EF0">
            <w:pPr>
              <w:spacing w:before="240" w:line="240" w:lineRule="auto"/>
              <w:ind w:left="288" w:right="288"/>
            </w:pPr>
            <w:bookmarkStart w:id="0" w:name="_GoBack"/>
            <w:bookmarkEnd w:id="0"/>
          </w:p>
          <w:p w14:paraId="167225ED" w14:textId="3CFCE18B" w:rsidR="000073FC" w:rsidRPr="00B0424E" w:rsidRDefault="00104639" w:rsidP="00B0424E">
            <w:pPr>
              <w:spacing w:line="240" w:lineRule="auto"/>
              <w:ind w:left="288" w:right="288"/>
              <w:rPr>
                <w:b/>
                <w:bCs/>
              </w:rPr>
            </w:pPr>
            <w:r>
              <w:rPr>
                <w:b/>
                <w:bCs/>
              </w:rPr>
              <w:t xml:space="preserve">[Company </w:t>
            </w:r>
            <w:r w:rsidR="009F6599">
              <w:rPr>
                <w:b/>
                <w:bCs/>
              </w:rPr>
              <w:t>name from</w:t>
            </w:r>
            <w:r>
              <w:rPr>
                <w:b/>
                <w:bCs/>
              </w:rPr>
              <w:t>]</w:t>
            </w:r>
          </w:p>
          <w:p w14:paraId="237BE42E" w14:textId="77777777" w:rsidR="000073FC" w:rsidRPr="00B0424E" w:rsidRDefault="000073FC" w:rsidP="00B0424E">
            <w:pPr>
              <w:spacing w:line="240" w:lineRule="auto"/>
              <w:ind w:right="288"/>
            </w:pPr>
          </w:p>
          <w:p w14:paraId="62ED81EA" w14:textId="6A9B5203" w:rsidR="000073FC" w:rsidRPr="00B0424E" w:rsidRDefault="009F6599" w:rsidP="00B0424E">
            <w:pPr>
              <w:spacing w:line="240" w:lineRule="auto"/>
              <w:ind w:left="288" w:right="288"/>
            </w:pPr>
            <w:r>
              <w:t>[Street from]</w:t>
            </w:r>
            <w:r w:rsidR="000073FC" w:rsidRPr="00B0424E">
              <w:t xml:space="preserve">, </w:t>
            </w:r>
            <w:r>
              <w:t>[City from], [Zip code from]</w:t>
            </w:r>
          </w:p>
          <w:p w14:paraId="5EB1E2DA" w14:textId="4719CB6F" w:rsidR="000073FC" w:rsidRPr="00B0424E" w:rsidRDefault="009F632A" w:rsidP="00B0424E">
            <w:pPr>
              <w:spacing w:line="240" w:lineRule="auto"/>
              <w:ind w:left="288" w:right="288"/>
            </w:pPr>
            <w:sdt>
              <w:sdtPr>
                <w:alias w:val="Phone:"/>
                <w:tag w:val="Phone:"/>
                <w:id w:val="-404450132"/>
                <w:placeholder>
                  <w:docPart w:val="253D10511B764EC8B68AC879DDADD16E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B0424E">
                  <w:t>Phone:</w:t>
                </w:r>
              </w:sdtContent>
            </w:sdt>
            <w:r w:rsidR="000073FC" w:rsidRPr="00B0424E">
              <w:t xml:space="preserve"> </w:t>
            </w:r>
            <w:r w:rsidR="009F6599">
              <w:t>[Phone from]</w:t>
            </w:r>
          </w:p>
          <w:p w14:paraId="6958B356" w14:textId="7E5D28CF" w:rsidR="000073FC" w:rsidRPr="00B0424E" w:rsidRDefault="009F632A" w:rsidP="00B65EF0">
            <w:pPr>
              <w:spacing w:line="240" w:lineRule="auto"/>
              <w:ind w:left="288" w:right="288"/>
            </w:pPr>
            <w:sdt>
              <w:sdtPr>
                <w:alias w:val="Enter email:"/>
                <w:tag w:val="Enter email:"/>
                <w:id w:val="796876652"/>
                <w:placeholder>
                  <w:docPart w:val="276B5461C04E4698825960854EE4E075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B0424E">
                  <w:t>Email</w:t>
                </w:r>
              </w:sdtContent>
            </w:sdt>
            <w:r w:rsidR="009F6599">
              <w:t>: [Email from]</w:t>
            </w:r>
          </w:p>
          <w:p w14:paraId="0AE4EAE6" w14:textId="77777777" w:rsidR="000073FC" w:rsidRPr="00B0424E" w:rsidRDefault="000073FC" w:rsidP="00B65EF0">
            <w:pPr>
              <w:spacing w:line="240" w:lineRule="auto"/>
              <w:ind w:left="288" w:right="288"/>
            </w:pPr>
          </w:p>
          <w:p w14:paraId="0B142850" w14:textId="7BD74A34" w:rsidR="000073FC" w:rsidRPr="00B0424E" w:rsidRDefault="00B0424E" w:rsidP="00B65EF0">
            <w:pPr>
              <w:spacing w:line="240" w:lineRule="auto"/>
              <w:ind w:left="288" w:right="288"/>
            </w:pPr>
            <w:r>
              <w:t>Receipt NO: [Receipt number]</w:t>
            </w:r>
          </w:p>
          <w:p w14:paraId="1F5B45BA" w14:textId="1C961D27" w:rsidR="00F47FB5" w:rsidRPr="00B0424E" w:rsidRDefault="009F632A" w:rsidP="00B65EF0">
            <w:pPr>
              <w:spacing w:line="240" w:lineRule="auto"/>
              <w:ind w:left="288" w:right="288"/>
            </w:pPr>
            <w:sdt>
              <w:sdtPr>
                <w:alias w:val="Date:"/>
                <w:tag w:val="Date:"/>
                <w:id w:val="1542788820"/>
                <w:placeholder>
                  <w:docPart w:val="10433D0DAF514B6AA2F003A6E5AB33F5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B0424E">
                  <w:t>Date:</w:t>
                </w:r>
              </w:sdtContent>
            </w:sdt>
            <w:r w:rsidR="0097247D" w:rsidRPr="00B0424E">
              <w:t xml:space="preserve"> </w:t>
            </w:r>
            <w:r w:rsidR="009F6599">
              <w:t>[Date]</w:t>
            </w:r>
          </w:p>
          <w:p w14:paraId="0B8EC10C" w14:textId="77777777" w:rsidR="00F47FB5" w:rsidRPr="00B0424E" w:rsidRDefault="00F47FB5" w:rsidP="00B65EF0">
            <w:pPr>
              <w:spacing w:line="240" w:lineRule="auto"/>
              <w:ind w:left="288" w:right="288"/>
            </w:pPr>
          </w:p>
          <w:p w14:paraId="7E909FFB" w14:textId="62D05380" w:rsidR="00F47FB5" w:rsidRDefault="00FA014A" w:rsidP="00B65EF0">
            <w:pPr>
              <w:spacing w:line="240" w:lineRule="auto"/>
              <w:ind w:left="288" w:right="288"/>
            </w:pPr>
            <w:r w:rsidRPr="00FA014A">
              <w:t>CUSTOMER SERVICE: (877) 238-5343</w:t>
            </w:r>
          </w:p>
          <w:p w14:paraId="70ECC1C3" w14:textId="45D23FF0" w:rsidR="00B0424E" w:rsidRDefault="00B0424E" w:rsidP="00B65EF0">
            <w:pPr>
              <w:spacing w:line="240" w:lineRule="auto"/>
              <w:ind w:left="288" w:right="288"/>
            </w:pPr>
          </w:p>
          <w:p w14:paraId="2DEBBBD2" w14:textId="77777777" w:rsidR="00B0424E" w:rsidRPr="00B0424E" w:rsidRDefault="00B0424E" w:rsidP="00B65EF0">
            <w:pPr>
              <w:spacing w:line="240" w:lineRule="auto"/>
              <w:ind w:left="288" w:right="288"/>
            </w:pPr>
          </w:p>
          <w:p w14:paraId="0D5649FC" w14:textId="77777777" w:rsidR="000073FC" w:rsidRPr="00B0424E" w:rsidRDefault="009F632A" w:rsidP="00B65EF0">
            <w:pPr>
              <w:spacing w:line="240" w:lineRule="auto"/>
              <w:ind w:left="288" w:right="288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Thank you for your business:"/>
                <w:tag w:val="Thank you for your business:"/>
                <w:id w:val="-1382711354"/>
                <w:placeholder>
                  <w:docPart w:val="BAE7AF2CDEAE4E7582195B2169558368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B0424E">
                  <w:rPr>
                    <w:sz w:val="22"/>
                    <w:szCs w:val="22"/>
                  </w:rPr>
                  <w:t>THANK YOU FOR YOUR BUSINESS!</w:t>
                </w:r>
              </w:sdtContent>
            </w:sdt>
          </w:p>
        </w:tc>
        <w:tc>
          <w:tcPr>
            <w:tcW w:w="274" w:type="dxa"/>
            <w:vMerge w:val="restart"/>
          </w:tcPr>
          <w:p w14:paraId="42610E4E" w14:textId="77777777" w:rsidR="000073FC" w:rsidRPr="00B0424E" w:rsidRDefault="000073FC" w:rsidP="00B65EF0">
            <w:pPr>
              <w:spacing w:line="240" w:lineRule="auto"/>
              <w:ind w:left="-144"/>
              <w:jc w:val="both"/>
            </w:pPr>
            <w:r w:rsidRPr="00B0424E">
              <w:rPr>
                <w:noProof/>
              </w:rPr>
              <mc:AlternateContent>
                <mc:Choice Requires="wps">
                  <w:drawing>
                    <wp:inline distT="0" distB="0" distL="0" distR="0" wp14:anchorId="04EA3A6D" wp14:editId="11229E6B">
                      <wp:extent cx="116205" cy="1895475"/>
                      <wp:effectExtent l="0" t="0" r="0" b="9525"/>
                      <wp:docPr id="9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B06AA9C" id="Rectangle 9" o:spid="_x0000_s1026" alt="Purple rectangle as side bar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" fillcolor="#7f7f7f [1612]" stroked="f">
                      <w10:anchorlock/>
                    </v:rect>
                  </w:pict>
                </mc:Fallback>
              </mc:AlternateContent>
            </w:r>
            <w:r w:rsidRPr="00B0424E">
              <w:rPr>
                <w:noProof/>
              </w:rPr>
              <mc:AlternateContent>
                <mc:Choice Requires="wps">
                  <w:drawing>
                    <wp:inline distT="0" distB="0" distL="0" distR="0" wp14:anchorId="541E48E4" wp14:editId="496EE581">
                      <wp:extent cx="116205" cy="3400425"/>
                      <wp:effectExtent l="0" t="0" r="0" b="9525"/>
                      <wp:docPr id="8" name="Rectangle 10" descr="Blu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1DF68775" id="Rectangle 10" o:spid="_x0000_s1026" alt="Blue rectangle as side bar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" fillcolor="#d8d8d8 [2732]" stroked="f">
                      <w10:anchorlock/>
                    </v:rect>
                  </w:pict>
                </mc:Fallback>
              </mc:AlternateContent>
            </w:r>
            <w:r w:rsidRPr="00B0424E">
              <w:rPr>
                <w:noProof/>
              </w:rPr>
              <mc:AlternateContent>
                <mc:Choice Requires="wps">
                  <w:drawing>
                    <wp:inline distT="0" distB="0" distL="0" distR="0" wp14:anchorId="15820522" wp14:editId="380B94D0">
                      <wp:extent cx="116205" cy="1152525"/>
                      <wp:effectExtent l="0" t="0" r="0" b="0"/>
                      <wp:docPr id="7" name="Rectangle 10" descr="Gray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8C215CD" id="Rectangle 10" o:spid="_x0000_s1026" alt="Gray rectangle as side bar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" fillcolor="#b2b2b2 [3206]" stroked="f">
                      <w10:anchorlock/>
                    </v:rect>
                  </w:pict>
                </mc:Fallback>
              </mc:AlternateContent>
            </w:r>
            <w:r w:rsidRPr="00B0424E">
              <w:rPr>
                <w:noProof/>
              </w:rPr>
              <mc:AlternateContent>
                <mc:Choice Requires="wps">
                  <w:drawing>
                    <wp:inline distT="0" distB="0" distL="0" distR="0" wp14:anchorId="2F58B087" wp14:editId="45F318EB">
                      <wp:extent cx="116205" cy="2720975"/>
                      <wp:effectExtent l="0" t="0" r="0" b="3175"/>
                      <wp:docPr id="6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72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5239B124" id="Rectangle 9" o:spid="_x0000_s1026" alt="Purple rectangle as side bar" style="width:9.15pt;height:2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" fillcolor="#7f7f7f [1612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73" w:type="dxa"/>
            <w:gridSpan w:val="2"/>
            <w:vAlign w:val="center"/>
          </w:tcPr>
          <w:p w14:paraId="206EA44C" w14:textId="0B930C99" w:rsidR="000073FC" w:rsidRPr="00D445A3" w:rsidRDefault="00745F1D" w:rsidP="00B65EF0">
            <w:pPr>
              <w:pStyle w:val="Heading1"/>
              <w:spacing w:after="240"/>
              <w:rPr>
                <w:rFonts w:asciiTheme="minorHAnsi" w:hAnsi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color w:val="333333" w:themeColor="accent1"/>
                <w:sz w:val="28"/>
                <w:szCs w:val="28"/>
              </w:rPr>
              <w:t>REMITTANCE ADVICE</w:t>
            </w:r>
          </w:p>
        </w:tc>
      </w:tr>
      <w:tr w:rsidR="000073FC" w:rsidRPr="00B0424E" w14:paraId="3C3CB94E" w14:textId="77777777" w:rsidTr="00E23A5E">
        <w:trPr>
          <w:trHeight w:val="1584"/>
          <w:jc w:val="center"/>
        </w:trPr>
        <w:tc>
          <w:tcPr>
            <w:tcW w:w="2829" w:type="dxa"/>
            <w:vMerge/>
            <w:shd w:val="clear" w:color="auto" w:fill="333333" w:themeFill="accent1"/>
          </w:tcPr>
          <w:p w14:paraId="0CA54932" w14:textId="77777777" w:rsidR="000073FC" w:rsidRPr="00B0424E" w:rsidRDefault="000073FC" w:rsidP="00B65EF0">
            <w:pPr>
              <w:spacing w:line="240" w:lineRule="auto"/>
              <w:ind w:left="288"/>
            </w:pPr>
          </w:p>
        </w:tc>
        <w:tc>
          <w:tcPr>
            <w:tcW w:w="274" w:type="dxa"/>
            <w:vMerge/>
          </w:tcPr>
          <w:p w14:paraId="3BF5BFA2" w14:textId="77777777" w:rsidR="000073FC" w:rsidRPr="00B0424E" w:rsidRDefault="000073FC" w:rsidP="00B65EF0">
            <w:pPr>
              <w:spacing w:line="240" w:lineRule="auto"/>
              <w:ind w:left="1137"/>
            </w:pPr>
          </w:p>
        </w:tc>
        <w:tc>
          <w:tcPr>
            <w:tcW w:w="4440" w:type="dxa"/>
          </w:tcPr>
          <w:p w14:paraId="5DC573BB" w14:textId="77777777" w:rsidR="000073FC" w:rsidRPr="00B0424E" w:rsidRDefault="000073FC" w:rsidP="00B65EF0"/>
        </w:tc>
        <w:tc>
          <w:tcPr>
            <w:tcW w:w="3833" w:type="dxa"/>
          </w:tcPr>
          <w:p w14:paraId="3D9B8523" w14:textId="0BF6D72F" w:rsidR="000073FC" w:rsidRPr="00104639" w:rsidRDefault="00B0424E" w:rsidP="00B65EF0">
            <w:pPr>
              <w:rPr>
                <w:sz w:val="18"/>
              </w:rPr>
            </w:pPr>
            <w:r>
              <w:rPr>
                <w:sz w:val="18"/>
              </w:rPr>
              <w:t>TO:</w:t>
            </w:r>
            <w:r w:rsidR="000073FC" w:rsidRPr="00B0424E">
              <w:rPr>
                <w:sz w:val="18"/>
              </w:rPr>
              <w:t xml:space="preserve"> </w:t>
            </w:r>
            <w:r w:rsidR="00104639">
              <w:rPr>
                <w:sz w:val="18"/>
              </w:rPr>
              <w:t>[Company name to]</w:t>
            </w:r>
          </w:p>
          <w:p w14:paraId="124F5ADF" w14:textId="4516C2C1" w:rsidR="000073FC" w:rsidRPr="00B0424E" w:rsidRDefault="00104639" w:rsidP="00B65EF0">
            <w:pPr>
              <w:rPr>
                <w:sz w:val="18"/>
              </w:rPr>
            </w:pPr>
            <w:r>
              <w:rPr>
                <w:sz w:val="18"/>
              </w:rPr>
              <w:t>[Street to]</w:t>
            </w:r>
          </w:p>
          <w:p w14:paraId="43D7DC03" w14:textId="57BD86B7" w:rsidR="001525E2" w:rsidRDefault="00104639" w:rsidP="00B65EF0">
            <w:pPr>
              <w:rPr>
                <w:sz w:val="18"/>
              </w:rPr>
            </w:pPr>
            <w:r>
              <w:rPr>
                <w:sz w:val="18"/>
              </w:rPr>
              <w:t>[City to], [Zip code to]</w:t>
            </w:r>
          </w:p>
          <w:p w14:paraId="702530CB" w14:textId="5515D7DE" w:rsidR="000073FC" w:rsidRPr="00B0424E" w:rsidRDefault="009F632A" w:rsidP="00B65EF0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Enter phone:"/>
                <w:tag w:val="Enter phone:"/>
                <w:id w:val="955042502"/>
                <w:placeholder>
                  <w:docPart w:val="A126BB7FBFC445298D9773C88726FA76"/>
                </w:placeholder>
                <w:temporary/>
                <w:showingPlcHdr/>
                <w15:appearance w15:val="hidden"/>
              </w:sdtPr>
              <w:sdtEndPr/>
              <w:sdtContent>
                <w:r w:rsidR="005313F0" w:rsidRPr="00B0424E">
                  <w:rPr>
                    <w:sz w:val="18"/>
                  </w:rPr>
                  <w:t>Phone</w:t>
                </w:r>
              </w:sdtContent>
            </w:sdt>
            <w:r w:rsidR="00B0424E">
              <w:rPr>
                <w:sz w:val="18"/>
              </w:rPr>
              <w:t xml:space="preserve">: </w:t>
            </w:r>
            <w:r w:rsidR="00104639">
              <w:rPr>
                <w:sz w:val="18"/>
              </w:rPr>
              <w:t>[Phone to]</w:t>
            </w:r>
          </w:p>
          <w:p w14:paraId="5DCDD3A1" w14:textId="262B12BF" w:rsidR="000073FC" w:rsidRPr="00B0424E" w:rsidRDefault="009F632A" w:rsidP="00104639">
            <w:pPr>
              <w:pStyle w:val="sendto"/>
              <w:framePr w:hSpace="0" w:wrap="auto" w:vAnchor="margin" w:hAnchor="text" w:yAlign="inline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Customer ID:"/>
                <w:tag w:val="Customer ID:"/>
                <w:id w:val="-433983798"/>
                <w:placeholder>
                  <w:docPart w:val="0BACA74356414846993311C6CD1D4178"/>
                </w:placeholder>
                <w:temporary/>
                <w:showingPlcHdr/>
                <w15:appearance w15:val="hidden"/>
              </w:sdtPr>
              <w:sdtEndPr/>
              <w:sdtContent>
                <w:r w:rsidR="005313F0" w:rsidRPr="00B0424E">
                  <w:rPr>
                    <w:rFonts w:asciiTheme="minorHAnsi" w:hAnsiTheme="minorHAnsi"/>
                  </w:rPr>
                  <w:t>Customer ID:</w:t>
                </w:r>
              </w:sdtContent>
            </w:sdt>
            <w:r w:rsidR="005313F0" w:rsidRPr="00B0424E">
              <w:rPr>
                <w:rFonts w:asciiTheme="minorHAnsi" w:hAnsiTheme="minorHAnsi"/>
              </w:rPr>
              <w:t xml:space="preserve"> </w:t>
            </w:r>
            <w:r w:rsidR="00104639">
              <w:rPr>
                <w:rFonts w:asciiTheme="minorHAnsi" w:hAnsiTheme="minorHAnsi"/>
              </w:rPr>
              <w:t>[Customer id]</w:t>
            </w:r>
          </w:p>
        </w:tc>
      </w:tr>
      <w:tr w:rsidR="000073FC" w:rsidRPr="00B0424E" w14:paraId="0761C7A6" w14:textId="77777777" w:rsidTr="00AC1227">
        <w:trPr>
          <w:trHeight w:val="1492"/>
          <w:jc w:val="center"/>
        </w:trPr>
        <w:tc>
          <w:tcPr>
            <w:tcW w:w="2829" w:type="dxa"/>
            <w:vMerge/>
            <w:shd w:val="clear" w:color="auto" w:fill="333333" w:themeFill="accent1"/>
            <w:vAlign w:val="center"/>
          </w:tcPr>
          <w:p w14:paraId="009DBBCF" w14:textId="77777777" w:rsidR="000073FC" w:rsidRPr="00B0424E" w:rsidRDefault="000073FC" w:rsidP="00B65EF0">
            <w:pPr>
              <w:spacing w:line="240" w:lineRule="auto"/>
              <w:ind w:left="288"/>
            </w:pPr>
          </w:p>
        </w:tc>
        <w:tc>
          <w:tcPr>
            <w:tcW w:w="274" w:type="dxa"/>
            <w:vMerge/>
          </w:tcPr>
          <w:p w14:paraId="3E3A98D7" w14:textId="77777777" w:rsidR="000073FC" w:rsidRPr="00B0424E" w:rsidRDefault="000073FC" w:rsidP="00B65EF0">
            <w:pPr>
              <w:spacing w:line="240" w:lineRule="auto"/>
              <w:ind w:left="1137"/>
            </w:pPr>
          </w:p>
        </w:tc>
        <w:tc>
          <w:tcPr>
            <w:tcW w:w="8273" w:type="dxa"/>
            <w:gridSpan w:val="2"/>
          </w:tcPr>
          <w:tbl>
            <w:tblPr>
              <w:tblW w:w="0" w:type="auto"/>
              <w:tblInd w:w="2979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  <w:tblDescription w:val="Enter Payment Method, Check number, and Job in this table"/>
            </w:tblPr>
            <w:tblGrid>
              <w:gridCol w:w="2876"/>
              <w:gridCol w:w="2195"/>
            </w:tblGrid>
            <w:tr w:rsidR="000E71E3" w:rsidRPr="00B0424E" w14:paraId="537C8425" w14:textId="77777777" w:rsidTr="000E71E3">
              <w:trPr>
                <w:cantSplit/>
                <w:trHeight w:val="530"/>
              </w:trPr>
              <w:tc>
                <w:tcPr>
                  <w:tcW w:w="2876" w:type="dxa"/>
                  <w:shd w:val="clear" w:color="auto" w:fill="333333" w:themeFill="accent1"/>
                  <w:vAlign w:val="center"/>
                </w:tcPr>
                <w:p w14:paraId="304A11D2" w14:textId="36C2113E" w:rsidR="000E71E3" w:rsidRPr="00B0424E" w:rsidRDefault="000E71E3" w:rsidP="00B65EF0">
                  <w:pPr>
                    <w:pStyle w:val="ColumnHeadings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REMITTANCE NO.</w:t>
                  </w:r>
                </w:p>
              </w:tc>
              <w:tc>
                <w:tcPr>
                  <w:tcW w:w="2195" w:type="dxa"/>
                  <w:shd w:val="clear" w:color="auto" w:fill="333333" w:themeFill="accent1"/>
                  <w:vAlign w:val="center"/>
                </w:tcPr>
                <w:p w14:paraId="249A6E0C" w14:textId="2DC1740D" w:rsidR="000E71E3" w:rsidRPr="00B0424E" w:rsidRDefault="000E71E3" w:rsidP="00B65EF0">
                  <w:pPr>
                    <w:pStyle w:val="ColumnHeadings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PAYMENT DATE</w:t>
                  </w:r>
                </w:p>
              </w:tc>
            </w:tr>
            <w:tr w:rsidR="000E71E3" w:rsidRPr="00B0424E" w14:paraId="041A4BE4" w14:textId="77777777" w:rsidTr="000E71E3">
              <w:trPr>
                <w:cantSplit/>
                <w:trHeight w:val="530"/>
              </w:trPr>
              <w:tc>
                <w:tcPr>
                  <w:tcW w:w="2876" w:type="dxa"/>
                  <w:shd w:val="clear" w:color="auto" w:fill="auto"/>
                  <w:vAlign w:val="center"/>
                </w:tcPr>
                <w:p w14:paraId="24BF1104" w14:textId="558D7D7E" w:rsidR="000E71E3" w:rsidRPr="001525E2" w:rsidRDefault="000E71E3" w:rsidP="009F6599">
                  <w:pPr>
                    <w:pStyle w:val="Centered"/>
                  </w:pPr>
                  <w:r>
                    <w:t>[Remittance number]</w:t>
                  </w:r>
                </w:p>
              </w:tc>
              <w:tc>
                <w:tcPr>
                  <w:tcW w:w="2195" w:type="dxa"/>
                  <w:shd w:val="clear" w:color="auto" w:fill="auto"/>
                  <w:vAlign w:val="center"/>
                </w:tcPr>
                <w:p w14:paraId="50FC8F82" w14:textId="55A3B893" w:rsidR="000E71E3" w:rsidRPr="00B0424E" w:rsidRDefault="000E71E3" w:rsidP="00B03525">
                  <w:pPr>
                    <w:pStyle w:val="Centered"/>
                  </w:pPr>
                  <w:r>
                    <w:t>[Payment date]</w:t>
                  </w:r>
                </w:p>
              </w:tc>
            </w:tr>
          </w:tbl>
          <w:p w14:paraId="7FDE1F40" w14:textId="77777777" w:rsidR="000073FC" w:rsidRPr="00B0424E" w:rsidRDefault="000073FC" w:rsidP="00B65EF0">
            <w:pPr>
              <w:pStyle w:val="ColumnHeadings"/>
              <w:rPr>
                <w:rFonts w:asciiTheme="minorHAnsi" w:hAnsiTheme="minorHAnsi"/>
              </w:rPr>
            </w:pPr>
          </w:p>
        </w:tc>
      </w:tr>
      <w:tr w:rsidR="000073FC" w:rsidRPr="00DC1877" w14:paraId="4211B034" w14:textId="77777777" w:rsidTr="00AC1227">
        <w:trPr>
          <w:trHeight w:val="9369"/>
          <w:jc w:val="center"/>
        </w:trPr>
        <w:tc>
          <w:tcPr>
            <w:tcW w:w="2829" w:type="dxa"/>
            <w:vMerge/>
            <w:shd w:val="clear" w:color="auto" w:fill="333333" w:themeFill="accent1"/>
          </w:tcPr>
          <w:p w14:paraId="4D34E646" w14:textId="77777777" w:rsidR="000073FC" w:rsidRPr="00B0424E" w:rsidRDefault="000073FC" w:rsidP="00B65EF0">
            <w:pPr>
              <w:spacing w:line="240" w:lineRule="auto"/>
              <w:ind w:left="1137"/>
            </w:pPr>
          </w:p>
        </w:tc>
        <w:tc>
          <w:tcPr>
            <w:tcW w:w="274" w:type="dxa"/>
            <w:vMerge/>
          </w:tcPr>
          <w:p w14:paraId="0172E366" w14:textId="77777777" w:rsidR="000073FC" w:rsidRPr="00B0424E" w:rsidRDefault="000073FC" w:rsidP="00B65EF0">
            <w:pPr>
              <w:spacing w:line="240" w:lineRule="auto"/>
              <w:ind w:left="1137"/>
            </w:pPr>
          </w:p>
        </w:tc>
        <w:tc>
          <w:tcPr>
            <w:tcW w:w="8273" w:type="dxa"/>
            <w:gridSpan w:val="2"/>
            <w:tcMar>
              <w:top w:w="144" w:type="dxa"/>
              <w:left w:w="144" w:type="dxa"/>
              <w:right w:w="115" w:type="dxa"/>
            </w:tcMar>
          </w:tcPr>
          <w:tbl>
            <w:tblPr>
              <w:tblW w:w="7920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  <w:tblDescription w:val="Enter Quantity, Item number, Description, Unit Price, Discount, and Line Total in table columns, and Total Discount, Subtotal, Sales Tax, and Total at the table-end"/>
            </w:tblPr>
            <w:tblGrid>
              <w:gridCol w:w="1343"/>
              <w:gridCol w:w="1620"/>
              <w:gridCol w:w="1440"/>
              <w:gridCol w:w="107"/>
              <w:gridCol w:w="1632"/>
              <w:gridCol w:w="61"/>
              <w:gridCol w:w="1710"/>
              <w:gridCol w:w="7"/>
            </w:tblGrid>
            <w:tr w:rsidR="004977D0" w:rsidRPr="00B0424E" w14:paraId="09EB77BC" w14:textId="77777777" w:rsidTr="00B83669">
              <w:trPr>
                <w:cantSplit/>
                <w:trHeight w:val="436"/>
              </w:trPr>
              <w:tc>
                <w:tcPr>
                  <w:tcW w:w="1343" w:type="dxa"/>
                  <w:shd w:val="clear" w:color="auto" w:fill="333333" w:themeFill="accent1"/>
                  <w:vAlign w:val="center"/>
                </w:tcPr>
                <w:p w14:paraId="2F8A7CF9" w14:textId="4A92C2D8" w:rsidR="004977D0" w:rsidRPr="00B0424E" w:rsidRDefault="00745F1D" w:rsidP="00B65EF0">
                  <w:pPr>
                    <w:pStyle w:val="ColumnHeadings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INVOICE DATE</w:t>
                  </w:r>
                </w:p>
              </w:tc>
              <w:tc>
                <w:tcPr>
                  <w:tcW w:w="1620" w:type="dxa"/>
                  <w:shd w:val="clear" w:color="auto" w:fill="333333" w:themeFill="accent1"/>
                  <w:vAlign w:val="center"/>
                </w:tcPr>
                <w:p w14:paraId="6EE929C8" w14:textId="69007772" w:rsidR="004977D0" w:rsidRPr="00B0424E" w:rsidRDefault="00745F1D" w:rsidP="00B65EF0">
                  <w:pPr>
                    <w:pStyle w:val="ColumnHeadings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REFERENCE</w:t>
                  </w:r>
                </w:p>
              </w:tc>
              <w:tc>
                <w:tcPr>
                  <w:tcW w:w="1547" w:type="dxa"/>
                  <w:gridSpan w:val="2"/>
                  <w:shd w:val="clear" w:color="auto" w:fill="333333" w:themeFill="accent1"/>
                  <w:vAlign w:val="center"/>
                </w:tcPr>
                <w:p w14:paraId="01F4D462" w14:textId="32F93272" w:rsidR="004977D0" w:rsidRPr="00B0424E" w:rsidRDefault="00745F1D" w:rsidP="004977D0">
                  <w:pPr>
                    <w:pStyle w:val="ColumnHeadings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INVOICE TOTAL</w:t>
                  </w:r>
                </w:p>
              </w:tc>
              <w:tc>
                <w:tcPr>
                  <w:tcW w:w="1632" w:type="dxa"/>
                  <w:shd w:val="clear" w:color="auto" w:fill="333333" w:themeFill="accent1"/>
                  <w:vAlign w:val="center"/>
                </w:tcPr>
                <w:p w14:paraId="28847311" w14:textId="06CFF31F" w:rsidR="004977D0" w:rsidRPr="00B0424E" w:rsidRDefault="00745F1D" w:rsidP="00B65EF0">
                  <w:pPr>
                    <w:pStyle w:val="ColumnHeadings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AMOUNT PAID</w:t>
                  </w:r>
                </w:p>
              </w:tc>
              <w:tc>
                <w:tcPr>
                  <w:tcW w:w="1778" w:type="dxa"/>
                  <w:gridSpan w:val="3"/>
                  <w:shd w:val="clear" w:color="auto" w:fill="333333" w:themeFill="accent1"/>
                  <w:vAlign w:val="center"/>
                </w:tcPr>
                <w:p w14:paraId="7C3F273F" w14:textId="138C157F" w:rsidR="004977D0" w:rsidRPr="00B0424E" w:rsidRDefault="00745F1D" w:rsidP="00B65EF0">
                  <w:pPr>
                    <w:pStyle w:val="ColumnHeadings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STILL OWING</w:t>
                  </w:r>
                  <w:r w:rsidR="00D445A3">
                    <w:rPr>
                      <w:rFonts w:asciiTheme="minorHAnsi" w:hAnsiTheme="minorHAnsi"/>
                    </w:rPr>
                    <w:t xml:space="preserve"> ($)</w:t>
                  </w:r>
                </w:p>
              </w:tc>
            </w:tr>
            <w:tr w:rsidR="004977D0" w:rsidRPr="00B0424E" w14:paraId="6028D9F5" w14:textId="77777777" w:rsidTr="00B83669">
              <w:trPr>
                <w:cantSplit/>
                <w:trHeight w:val="436"/>
              </w:trPr>
              <w:tc>
                <w:tcPr>
                  <w:tcW w:w="1343" w:type="dxa"/>
                  <w:shd w:val="clear" w:color="auto" w:fill="auto"/>
                  <w:vAlign w:val="center"/>
                </w:tcPr>
                <w:p w14:paraId="295D1980" w14:textId="736720E0" w:rsidR="004977D0" w:rsidRPr="00B0424E" w:rsidRDefault="00B03525" w:rsidP="00B03525">
                  <w:r>
                    <w:t>[Invoice date]</w:t>
                  </w:r>
                </w:p>
              </w:tc>
              <w:tc>
                <w:tcPr>
                  <w:tcW w:w="1620" w:type="dxa"/>
                  <w:shd w:val="clear" w:color="auto" w:fill="auto"/>
                  <w:vAlign w:val="center"/>
                </w:tcPr>
                <w:p w14:paraId="73A811CC" w14:textId="0FDEC0AF" w:rsidR="00FD2EAB" w:rsidRPr="00FD2EAB" w:rsidRDefault="00B03525" w:rsidP="009F6599">
                  <w:r>
                    <w:t>[Invoice number]</w:t>
                  </w:r>
                </w:p>
              </w:tc>
              <w:tc>
                <w:tcPr>
                  <w:tcW w:w="1547" w:type="dxa"/>
                  <w:gridSpan w:val="2"/>
                  <w:shd w:val="clear" w:color="auto" w:fill="auto"/>
                  <w:vAlign w:val="center"/>
                </w:tcPr>
                <w:p w14:paraId="11BFB832" w14:textId="1794EAC1" w:rsidR="004977D0" w:rsidRPr="00B0424E" w:rsidRDefault="0003490C" w:rsidP="009F6599">
                  <w:pPr>
                    <w:jc w:val="center"/>
                  </w:pPr>
                  <w:r>
                    <w:t>$</w:t>
                  </w:r>
                  <w:r w:rsidR="00B03525">
                    <w:t>[Total]</w:t>
                  </w:r>
                </w:p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30A1E06" w14:textId="46FEBE23" w:rsidR="004977D0" w:rsidRPr="00B0424E" w:rsidRDefault="0003490C" w:rsidP="00B65EF0">
                  <w:pPr>
                    <w:pStyle w:val="Amount"/>
                  </w:pPr>
                  <w:r>
                    <w:t>$</w:t>
                  </w:r>
                  <w:r w:rsidR="00B03525">
                    <w:t>[Paid]</w:t>
                  </w:r>
                </w:p>
              </w:tc>
              <w:tc>
                <w:tcPr>
                  <w:tcW w:w="1778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62E8713" w14:textId="35D11E41" w:rsidR="004977D0" w:rsidRPr="00B0424E" w:rsidRDefault="0003490C" w:rsidP="009F6599">
                  <w:pPr>
                    <w:pStyle w:val="Amount"/>
                  </w:pPr>
                  <w:r>
                    <w:t>$</w:t>
                  </w:r>
                  <w:r w:rsidR="00B03525">
                    <w:t>[Owing]</w:t>
                  </w:r>
                </w:p>
              </w:tc>
            </w:tr>
            <w:tr w:rsidR="00FD2EAB" w:rsidRPr="00B0424E" w14:paraId="42A89BE8" w14:textId="77777777" w:rsidTr="00B83669">
              <w:trPr>
                <w:cantSplit/>
                <w:trHeight w:val="436"/>
              </w:trPr>
              <w:tc>
                <w:tcPr>
                  <w:tcW w:w="1343" w:type="dxa"/>
                  <w:shd w:val="clear" w:color="auto" w:fill="auto"/>
                  <w:vAlign w:val="center"/>
                </w:tcPr>
                <w:p w14:paraId="1A3E7641" w14:textId="5313A050" w:rsidR="00FD2EAB" w:rsidRPr="00B0424E" w:rsidRDefault="00FD2EAB" w:rsidP="00FD2EAB"/>
              </w:tc>
              <w:tc>
                <w:tcPr>
                  <w:tcW w:w="1620" w:type="dxa"/>
                  <w:shd w:val="clear" w:color="auto" w:fill="auto"/>
                  <w:vAlign w:val="center"/>
                </w:tcPr>
                <w:p w14:paraId="694B64D1" w14:textId="3938CCBF" w:rsidR="00FD2EAB" w:rsidRPr="00B0424E" w:rsidRDefault="00FD2EAB" w:rsidP="00FD2EAB"/>
              </w:tc>
              <w:tc>
                <w:tcPr>
                  <w:tcW w:w="1547" w:type="dxa"/>
                  <w:gridSpan w:val="2"/>
                  <w:shd w:val="clear" w:color="auto" w:fill="auto"/>
                  <w:vAlign w:val="center"/>
                </w:tcPr>
                <w:p w14:paraId="0C679187" w14:textId="53C49FF1" w:rsidR="00FD2EAB" w:rsidRPr="00B0424E" w:rsidRDefault="00FD2EAB" w:rsidP="00FD2EAB">
                  <w:pPr>
                    <w:jc w:val="center"/>
                  </w:pPr>
                </w:p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C469539" w14:textId="18BE3359" w:rsidR="00FD2EAB" w:rsidRPr="00B0424E" w:rsidRDefault="00FD2EAB" w:rsidP="00FD2EAB">
                  <w:pPr>
                    <w:pStyle w:val="Amount"/>
                  </w:pPr>
                </w:p>
              </w:tc>
              <w:tc>
                <w:tcPr>
                  <w:tcW w:w="1778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AD799DA" w14:textId="7729C6D8" w:rsidR="00FD2EAB" w:rsidRPr="00B0424E" w:rsidRDefault="00FD2EAB" w:rsidP="00FD2EAB">
                  <w:pPr>
                    <w:pStyle w:val="Amount"/>
                  </w:pPr>
                </w:p>
              </w:tc>
            </w:tr>
            <w:tr w:rsidR="00FD2EAB" w:rsidRPr="00B0424E" w14:paraId="0F3A6AC7" w14:textId="77777777" w:rsidTr="00B83669">
              <w:trPr>
                <w:cantSplit/>
                <w:trHeight w:val="436"/>
              </w:trPr>
              <w:tc>
                <w:tcPr>
                  <w:tcW w:w="1343" w:type="dxa"/>
                  <w:shd w:val="clear" w:color="auto" w:fill="auto"/>
                  <w:vAlign w:val="center"/>
                </w:tcPr>
                <w:p w14:paraId="5971F237" w14:textId="2A9E61DB" w:rsidR="00FD2EAB" w:rsidRPr="00B0424E" w:rsidRDefault="00FD2EAB" w:rsidP="00FD2EAB"/>
              </w:tc>
              <w:tc>
                <w:tcPr>
                  <w:tcW w:w="1620" w:type="dxa"/>
                  <w:shd w:val="clear" w:color="auto" w:fill="auto"/>
                  <w:vAlign w:val="center"/>
                </w:tcPr>
                <w:p w14:paraId="03660725" w14:textId="5D97FBA9" w:rsidR="00FD2EAB" w:rsidRPr="00B0424E" w:rsidRDefault="00FD2EAB" w:rsidP="00FD2EAB"/>
              </w:tc>
              <w:tc>
                <w:tcPr>
                  <w:tcW w:w="1547" w:type="dxa"/>
                  <w:gridSpan w:val="2"/>
                  <w:shd w:val="clear" w:color="auto" w:fill="auto"/>
                  <w:vAlign w:val="center"/>
                </w:tcPr>
                <w:p w14:paraId="7C2CBDC7" w14:textId="6110D3BE" w:rsidR="00FD2EAB" w:rsidRPr="00B0424E" w:rsidRDefault="00FD2EAB" w:rsidP="00FD2EAB">
                  <w:pPr>
                    <w:jc w:val="center"/>
                  </w:pPr>
                </w:p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B7962FE" w14:textId="3E5BC13B" w:rsidR="00FD2EAB" w:rsidRPr="00B0424E" w:rsidRDefault="00FD2EAB" w:rsidP="00FD2EAB">
                  <w:pPr>
                    <w:pStyle w:val="Amount"/>
                  </w:pPr>
                </w:p>
              </w:tc>
              <w:tc>
                <w:tcPr>
                  <w:tcW w:w="1778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AD79319" w14:textId="32FA109A" w:rsidR="00FD2EAB" w:rsidRPr="00B0424E" w:rsidRDefault="00FD2EAB" w:rsidP="00FD2EAB">
                  <w:pPr>
                    <w:pStyle w:val="Amount"/>
                  </w:pPr>
                </w:p>
              </w:tc>
            </w:tr>
            <w:tr w:rsidR="00FD2EAB" w:rsidRPr="00B0424E" w14:paraId="3060D837" w14:textId="77777777" w:rsidTr="00B83669">
              <w:trPr>
                <w:cantSplit/>
                <w:trHeight w:val="436"/>
              </w:trPr>
              <w:tc>
                <w:tcPr>
                  <w:tcW w:w="1343" w:type="dxa"/>
                  <w:shd w:val="clear" w:color="auto" w:fill="auto"/>
                  <w:vAlign w:val="center"/>
                </w:tcPr>
                <w:p w14:paraId="4F1F20B8" w14:textId="40710E09" w:rsidR="00FD2EAB" w:rsidRPr="00B0424E" w:rsidRDefault="00FD2EAB" w:rsidP="00FD2EAB"/>
              </w:tc>
              <w:tc>
                <w:tcPr>
                  <w:tcW w:w="1620" w:type="dxa"/>
                  <w:shd w:val="clear" w:color="auto" w:fill="auto"/>
                  <w:vAlign w:val="center"/>
                </w:tcPr>
                <w:p w14:paraId="7837172B" w14:textId="5958D85B" w:rsidR="00FD2EAB" w:rsidRPr="00FD2EAB" w:rsidRDefault="00FD2EAB" w:rsidP="00B8366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547" w:type="dxa"/>
                  <w:gridSpan w:val="2"/>
                  <w:shd w:val="clear" w:color="auto" w:fill="auto"/>
                  <w:vAlign w:val="center"/>
                </w:tcPr>
                <w:p w14:paraId="7480D523" w14:textId="302367FB" w:rsidR="00FD2EAB" w:rsidRPr="00B0424E" w:rsidRDefault="00FD2EAB" w:rsidP="00FD2EAB">
                  <w:pPr>
                    <w:jc w:val="center"/>
                  </w:pPr>
                </w:p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D7D9E1F" w14:textId="01A849C9" w:rsidR="00FD2EAB" w:rsidRPr="00B0424E" w:rsidRDefault="00FD2EAB" w:rsidP="00FD2EAB">
                  <w:pPr>
                    <w:pStyle w:val="Amount"/>
                  </w:pPr>
                </w:p>
              </w:tc>
              <w:tc>
                <w:tcPr>
                  <w:tcW w:w="1778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727CF39" w14:textId="191CD1C6" w:rsidR="00FD2EAB" w:rsidRPr="00B0424E" w:rsidRDefault="00FD2EAB" w:rsidP="00FD2EAB">
                  <w:pPr>
                    <w:pStyle w:val="Amount"/>
                  </w:pPr>
                </w:p>
              </w:tc>
            </w:tr>
            <w:tr w:rsidR="00FD2EAB" w:rsidRPr="00B0424E" w14:paraId="4834B97F" w14:textId="77777777" w:rsidTr="00B83669">
              <w:trPr>
                <w:cantSplit/>
                <w:trHeight w:val="436"/>
              </w:trPr>
              <w:tc>
                <w:tcPr>
                  <w:tcW w:w="1343" w:type="dxa"/>
                  <w:shd w:val="clear" w:color="auto" w:fill="auto"/>
                  <w:vAlign w:val="center"/>
                </w:tcPr>
                <w:p w14:paraId="6A078FDC" w14:textId="77777777" w:rsidR="00FD2EAB" w:rsidRPr="00B0424E" w:rsidRDefault="00FD2EAB" w:rsidP="00FD2EAB"/>
              </w:tc>
              <w:tc>
                <w:tcPr>
                  <w:tcW w:w="1620" w:type="dxa"/>
                  <w:shd w:val="clear" w:color="auto" w:fill="auto"/>
                  <w:vAlign w:val="center"/>
                </w:tcPr>
                <w:p w14:paraId="3F26D2FF" w14:textId="77777777" w:rsidR="00FD2EAB" w:rsidRPr="00B0424E" w:rsidRDefault="00FD2EAB" w:rsidP="00FD2EAB"/>
              </w:tc>
              <w:tc>
                <w:tcPr>
                  <w:tcW w:w="1547" w:type="dxa"/>
                  <w:gridSpan w:val="2"/>
                  <w:shd w:val="clear" w:color="auto" w:fill="auto"/>
                  <w:vAlign w:val="center"/>
                </w:tcPr>
                <w:p w14:paraId="4F7965F0" w14:textId="77777777" w:rsidR="00FD2EAB" w:rsidRPr="00B0424E" w:rsidRDefault="00FD2EAB" w:rsidP="00FD2EAB">
                  <w:pPr>
                    <w:jc w:val="center"/>
                  </w:pPr>
                </w:p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F489834" w14:textId="77777777" w:rsidR="00FD2EAB" w:rsidRPr="00B0424E" w:rsidRDefault="00FD2EAB" w:rsidP="00FD2EAB">
                  <w:pPr>
                    <w:pStyle w:val="Amount"/>
                  </w:pPr>
                </w:p>
              </w:tc>
              <w:tc>
                <w:tcPr>
                  <w:tcW w:w="1778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F03F1F0" w14:textId="77777777" w:rsidR="00FD2EAB" w:rsidRPr="00B0424E" w:rsidRDefault="00FD2EAB" w:rsidP="00FD2EAB">
                  <w:pPr>
                    <w:pStyle w:val="Amount"/>
                  </w:pPr>
                </w:p>
              </w:tc>
            </w:tr>
            <w:tr w:rsidR="00B83669" w:rsidRPr="00B0424E" w14:paraId="12FDFD1A" w14:textId="77777777" w:rsidTr="00D60050">
              <w:trPr>
                <w:gridAfter w:val="1"/>
                <w:wAfter w:w="7" w:type="dxa"/>
                <w:cantSplit/>
                <w:trHeight w:val="436"/>
              </w:trPr>
              <w:tc>
                <w:tcPr>
                  <w:tcW w:w="4403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02A3B4FE" w14:textId="4D9AD533" w:rsidR="00B83669" w:rsidRPr="00B83669" w:rsidRDefault="00B83669" w:rsidP="00B83669">
                  <w:pPr>
                    <w:jc w:val="right"/>
                    <w:rPr>
                      <w:b/>
                    </w:rPr>
                  </w:pPr>
                  <w:r w:rsidRPr="00B83669">
                    <w:rPr>
                      <w:b/>
                    </w:rPr>
                    <w:t>TOTAL (USD)</w:t>
                  </w:r>
                </w:p>
              </w:tc>
              <w:tc>
                <w:tcPr>
                  <w:tcW w:w="1800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5D632E91" w14:textId="1005E515" w:rsidR="00B83669" w:rsidRPr="00B0424E" w:rsidRDefault="00B83669" w:rsidP="00B03525">
                  <w:pPr>
                    <w:pStyle w:val="Labels"/>
                    <w:spacing w:before="0"/>
                    <w:rPr>
                      <w:rFonts w:asciiTheme="minorHAnsi" w:hAnsiTheme="minorHAnsi"/>
                    </w:rPr>
                  </w:pPr>
                  <w:r>
                    <w:t>$</w:t>
                  </w:r>
                  <w:r w:rsidR="00B03525">
                    <w:rPr>
                      <w:caps w:val="0"/>
                    </w:rPr>
                    <w:t>[Paid]</w:t>
                  </w:r>
                </w:p>
              </w:tc>
              <w:tc>
                <w:tcPr>
                  <w:tcW w:w="1710" w:type="dxa"/>
                  <w:shd w:val="clear" w:color="auto" w:fill="F2F2F2" w:themeFill="background1" w:themeFillShade="F2"/>
                  <w:tcMar>
                    <w:left w:w="216" w:type="dxa"/>
                    <w:right w:w="216" w:type="dxa"/>
                  </w:tcMar>
                  <w:vAlign w:val="center"/>
                </w:tcPr>
                <w:p w14:paraId="784F3DAD" w14:textId="5FEB750F" w:rsidR="00B83669" w:rsidRPr="00B0424E" w:rsidRDefault="00B83669" w:rsidP="00B03525">
                  <w:pPr>
                    <w:pStyle w:val="Labels"/>
                  </w:pPr>
                  <w:r>
                    <w:t>$</w:t>
                  </w:r>
                  <w:r w:rsidR="00B03525">
                    <w:t>[O</w:t>
                  </w:r>
                  <w:r w:rsidR="00B03525">
                    <w:rPr>
                      <w:caps w:val="0"/>
                    </w:rPr>
                    <w:t>wing]</w:t>
                  </w:r>
                </w:p>
              </w:tc>
            </w:tr>
          </w:tbl>
          <w:p w14:paraId="25AEE847" w14:textId="77777777" w:rsidR="000073FC" w:rsidRPr="00B0424E" w:rsidRDefault="000073FC" w:rsidP="00B65EF0">
            <w:pPr>
              <w:pStyle w:val="ColumnHeadings"/>
              <w:rPr>
                <w:rFonts w:asciiTheme="minorHAnsi" w:hAnsiTheme="minorHAnsi"/>
              </w:rPr>
            </w:pPr>
          </w:p>
        </w:tc>
      </w:tr>
    </w:tbl>
    <w:p w14:paraId="3BA18E83" w14:textId="77777777" w:rsidR="00B764B8" w:rsidRPr="00B0424E" w:rsidRDefault="00B764B8" w:rsidP="002841F4"/>
    <w:sectPr w:rsidR="00B764B8" w:rsidRPr="00B0424E" w:rsidSect="00B65E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04" w:right="432" w:bottom="245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E44D6" w14:textId="77777777" w:rsidR="009F632A" w:rsidRDefault="009F632A">
      <w:r>
        <w:separator/>
      </w:r>
    </w:p>
  </w:endnote>
  <w:endnote w:type="continuationSeparator" w:id="0">
    <w:p w14:paraId="200959A2" w14:textId="77777777" w:rsidR="009F632A" w:rsidRDefault="009F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36265" w14:textId="77777777" w:rsidR="007723B4" w:rsidRDefault="00772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332A1" w14:textId="77777777" w:rsidR="007723B4" w:rsidRDefault="00772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762CE" w14:textId="77777777" w:rsidR="007723B4" w:rsidRDefault="00772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71429" w14:textId="77777777" w:rsidR="009F632A" w:rsidRDefault="009F632A">
      <w:r>
        <w:separator/>
      </w:r>
    </w:p>
  </w:footnote>
  <w:footnote w:type="continuationSeparator" w:id="0">
    <w:p w14:paraId="78112254" w14:textId="77777777" w:rsidR="009F632A" w:rsidRDefault="009F6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8288B" w14:textId="77777777" w:rsidR="007723B4" w:rsidRDefault="007723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78CE9" w14:textId="77777777" w:rsidR="007723B4" w:rsidRDefault="007723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8B54A" w14:textId="77777777" w:rsidR="007723B4" w:rsidRDefault="007723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B8A8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2B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324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8ADD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DCE4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63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AAE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1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6F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87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D2"/>
    <w:rsid w:val="00002021"/>
    <w:rsid w:val="000073FC"/>
    <w:rsid w:val="00012C15"/>
    <w:rsid w:val="00012DA5"/>
    <w:rsid w:val="0001752B"/>
    <w:rsid w:val="00017A97"/>
    <w:rsid w:val="0003490C"/>
    <w:rsid w:val="000403E8"/>
    <w:rsid w:val="000417F9"/>
    <w:rsid w:val="00043699"/>
    <w:rsid w:val="00044620"/>
    <w:rsid w:val="00056E24"/>
    <w:rsid w:val="00061CF8"/>
    <w:rsid w:val="000A72A8"/>
    <w:rsid w:val="000C60AF"/>
    <w:rsid w:val="000E592C"/>
    <w:rsid w:val="000E71E3"/>
    <w:rsid w:val="00104639"/>
    <w:rsid w:val="00124BA2"/>
    <w:rsid w:val="0014650B"/>
    <w:rsid w:val="001525E2"/>
    <w:rsid w:val="0015744F"/>
    <w:rsid w:val="001724F6"/>
    <w:rsid w:val="001B074E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7D2D"/>
    <w:rsid w:val="002339CB"/>
    <w:rsid w:val="00246484"/>
    <w:rsid w:val="00251C32"/>
    <w:rsid w:val="002841F4"/>
    <w:rsid w:val="002D3B9C"/>
    <w:rsid w:val="00315984"/>
    <w:rsid w:val="00315F8E"/>
    <w:rsid w:val="00326411"/>
    <w:rsid w:val="00341D54"/>
    <w:rsid w:val="003465E2"/>
    <w:rsid w:val="00360D3D"/>
    <w:rsid w:val="00372677"/>
    <w:rsid w:val="003756B5"/>
    <w:rsid w:val="00387E68"/>
    <w:rsid w:val="003A17F2"/>
    <w:rsid w:val="003B2128"/>
    <w:rsid w:val="003B7E00"/>
    <w:rsid w:val="003D6485"/>
    <w:rsid w:val="003D675F"/>
    <w:rsid w:val="003E3D7F"/>
    <w:rsid w:val="003F03CA"/>
    <w:rsid w:val="00413CC1"/>
    <w:rsid w:val="00416A5B"/>
    <w:rsid w:val="00436B94"/>
    <w:rsid w:val="00440A9C"/>
    <w:rsid w:val="00443905"/>
    <w:rsid w:val="004526C5"/>
    <w:rsid w:val="00471EAF"/>
    <w:rsid w:val="00473FA7"/>
    <w:rsid w:val="004761ED"/>
    <w:rsid w:val="004776DC"/>
    <w:rsid w:val="004801EC"/>
    <w:rsid w:val="004977D0"/>
    <w:rsid w:val="004D6D3B"/>
    <w:rsid w:val="004D7D6B"/>
    <w:rsid w:val="004E3995"/>
    <w:rsid w:val="004F2ED2"/>
    <w:rsid w:val="004F7184"/>
    <w:rsid w:val="00522EAB"/>
    <w:rsid w:val="005313F0"/>
    <w:rsid w:val="00531C77"/>
    <w:rsid w:val="005404D4"/>
    <w:rsid w:val="00543481"/>
    <w:rsid w:val="0054529B"/>
    <w:rsid w:val="00551108"/>
    <w:rsid w:val="00552F77"/>
    <w:rsid w:val="0058338F"/>
    <w:rsid w:val="00584C74"/>
    <w:rsid w:val="00584EBA"/>
    <w:rsid w:val="005A6D66"/>
    <w:rsid w:val="005B7ABD"/>
    <w:rsid w:val="005F7F79"/>
    <w:rsid w:val="006171BA"/>
    <w:rsid w:val="00640AAC"/>
    <w:rsid w:val="00647F33"/>
    <w:rsid w:val="0065596D"/>
    <w:rsid w:val="006C4528"/>
    <w:rsid w:val="006C45A6"/>
    <w:rsid w:val="006C6182"/>
    <w:rsid w:val="006D2782"/>
    <w:rsid w:val="006F21A0"/>
    <w:rsid w:val="00703338"/>
    <w:rsid w:val="00703C78"/>
    <w:rsid w:val="00723603"/>
    <w:rsid w:val="0072587A"/>
    <w:rsid w:val="00727021"/>
    <w:rsid w:val="0074437D"/>
    <w:rsid w:val="00745F1D"/>
    <w:rsid w:val="00751F2C"/>
    <w:rsid w:val="00763353"/>
    <w:rsid w:val="007723B4"/>
    <w:rsid w:val="007A07D7"/>
    <w:rsid w:val="007A0C5E"/>
    <w:rsid w:val="007A2E1F"/>
    <w:rsid w:val="007C0CE1"/>
    <w:rsid w:val="007C1315"/>
    <w:rsid w:val="007C5A8E"/>
    <w:rsid w:val="007C7496"/>
    <w:rsid w:val="007D49EA"/>
    <w:rsid w:val="007F3D8D"/>
    <w:rsid w:val="007F4E44"/>
    <w:rsid w:val="008044FF"/>
    <w:rsid w:val="00824635"/>
    <w:rsid w:val="008275D3"/>
    <w:rsid w:val="00831CD7"/>
    <w:rsid w:val="008348E7"/>
    <w:rsid w:val="00883419"/>
    <w:rsid w:val="00897D19"/>
    <w:rsid w:val="008A1909"/>
    <w:rsid w:val="008A2138"/>
    <w:rsid w:val="008A3C48"/>
    <w:rsid w:val="008B549F"/>
    <w:rsid w:val="008B7024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7247D"/>
    <w:rsid w:val="0098251A"/>
    <w:rsid w:val="00982C10"/>
    <w:rsid w:val="009A1F18"/>
    <w:rsid w:val="009A6AF5"/>
    <w:rsid w:val="009C5836"/>
    <w:rsid w:val="009D6D68"/>
    <w:rsid w:val="009E6065"/>
    <w:rsid w:val="009E7724"/>
    <w:rsid w:val="009F632A"/>
    <w:rsid w:val="009F6599"/>
    <w:rsid w:val="00A02AD7"/>
    <w:rsid w:val="00A10B6B"/>
    <w:rsid w:val="00A11DBF"/>
    <w:rsid w:val="00A4752F"/>
    <w:rsid w:val="00A62877"/>
    <w:rsid w:val="00A67B29"/>
    <w:rsid w:val="00A71F71"/>
    <w:rsid w:val="00A7589E"/>
    <w:rsid w:val="00AB03C9"/>
    <w:rsid w:val="00AC1227"/>
    <w:rsid w:val="00AC2012"/>
    <w:rsid w:val="00AE5555"/>
    <w:rsid w:val="00B01FEE"/>
    <w:rsid w:val="00B03525"/>
    <w:rsid w:val="00B0424E"/>
    <w:rsid w:val="00B04265"/>
    <w:rsid w:val="00B417D7"/>
    <w:rsid w:val="00B530A0"/>
    <w:rsid w:val="00B604D7"/>
    <w:rsid w:val="00B65EF0"/>
    <w:rsid w:val="00B7167B"/>
    <w:rsid w:val="00B73EE7"/>
    <w:rsid w:val="00B764B8"/>
    <w:rsid w:val="00B83669"/>
    <w:rsid w:val="00B846D7"/>
    <w:rsid w:val="00B929D8"/>
    <w:rsid w:val="00B94F08"/>
    <w:rsid w:val="00BA71B8"/>
    <w:rsid w:val="00BA7FA7"/>
    <w:rsid w:val="00BB4DAA"/>
    <w:rsid w:val="00BB763E"/>
    <w:rsid w:val="00BC29DF"/>
    <w:rsid w:val="00BD0D4F"/>
    <w:rsid w:val="00BD7A44"/>
    <w:rsid w:val="00C117BC"/>
    <w:rsid w:val="00C22B70"/>
    <w:rsid w:val="00C276BE"/>
    <w:rsid w:val="00C302DF"/>
    <w:rsid w:val="00C32AE1"/>
    <w:rsid w:val="00C379F1"/>
    <w:rsid w:val="00C43BE7"/>
    <w:rsid w:val="00C475D7"/>
    <w:rsid w:val="00C52E4D"/>
    <w:rsid w:val="00C60CDF"/>
    <w:rsid w:val="00C646CC"/>
    <w:rsid w:val="00C66691"/>
    <w:rsid w:val="00C66AD0"/>
    <w:rsid w:val="00C74974"/>
    <w:rsid w:val="00CA1CFC"/>
    <w:rsid w:val="00CB4CBD"/>
    <w:rsid w:val="00CB5E49"/>
    <w:rsid w:val="00CF01AF"/>
    <w:rsid w:val="00D26897"/>
    <w:rsid w:val="00D33CEA"/>
    <w:rsid w:val="00D4146A"/>
    <w:rsid w:val="00D445A3"/>
    <w:rsid w:val="00D45E69"/>
    <w:rsid w:val="00D539A2"/>
    <w:rsid w:val="00D60050"/>
    <w:rsid w:val="00D7042E"/>
    <w:rsid w:val="00D76A11"/>
    <w:rsid w:val="00D85A5A"/>
    <w:rsid w:val="00DA4710"/>
    <w:rsid w:val="00DC1152"/>
    <w:rsid w:val="00DC1877"/>
    <w:rsid w:val="00DE09CB"/>
    <w:rsid w:val="00DF7693"/>
    <w:rsid w:val="00E1105C"/>
    <w:rsid w:val="00E23A5E"/>
    <w:rsid w:val="00E27198"/>
    <w:rsid w:val="00E358C1"/>
    <w:rsid w:val="00E371FA"/>
    <w:rsid w:val="00E42426"/>
    <w:rsid w:val="00E6107D"/>
    <w:rsid w:val="00E62802"/>
    <w:rsid w:val="00E9764B"/>
    <w:rsid w:val="00EF58B4"/>
    <w:rsid w:val="00F11178"/>
    <w:rsid w:val="00F1292B"/>
    <w:rsid w:val="00F47FB5"/>
    <w:rsid w:val="00F50BA9"/>
    <w:rsid w:val="00F52042"/>
    <w:rsid w:val="00F64BE0"/>
    <w:rsid w:val="00F70E38"/>
    <w:rsid w:val="00FA014A"/>
    <w:rsid w:val="00FB1848"/>
    <w:rsid w:val="00FC643D"/>
    <w:rsid w:val="00FD0114"/>
    <w:rsid w:val="00FD0E4D"/>
    <w:rsid w:val="00FD2EAB"/>
    <w:rsid w:val="00FF24B5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29F77275"/>
  <w15:docId w15:val="{40745BE4-EA76-40AD-AB4D-8F5AAC75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EA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uiPriority w:val="9"/>
    <w:qFormat/>
    <w:rsid w:val="00C475D7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5D7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A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0651" w:themeColor="accent2" w:themeShade="80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A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868" w:themeColor="accent5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29B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uiPriority w:val="1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uiPriority w:val="1"/>
    <w:qFormat/>
    <w:rsid w:val="00C475D7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uiPriority w:val="1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uiPriority w:val="1"/>
    <w:qFormat/>
    <w:rsid w:val="00C475D7"/>
    <w:pPr>
      <w:spacing w:before="1200"/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uiPriority w:val="1"/>
    <w:qFormat/>
    <w:rsid w:val="000073FC"/>
    <w:pPr>
      <w:jc w:val="center"/>
    </w:pPr>
    <w:rPr>
      <w:rFonts w:asciiTheme="majorHAnsi" w:hAnsiTheme="majorHAnsi"/>
      <w:b/>
      <w:caps/>
      <w:sz w:val="16"/>
    </w:rPr>
  </w:style>
  <w:style w:type="paragraph" w:customStyle="1" w:styleId="Centered">
    <w:name w:val="Centered"/>
    <w:basedOn w:val="Normal"/>
    <w:uiPriority w:val="1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uiPriority w:val="1"/>
    <w:qFormat/>
    <w:rsid w:val="003756B5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C475D7"/>
    <w:rPr>
      <w:color w:val="808080"/>
    </w:rPr>
  </w:style>
  <w:style w:type="paragraph" w:customStyle="1" w:styleId="sendto">
    <w:name w:val="send to"/>
    <w:basedOn w:val="Normal"/>
    <w:link w:val="sendtoChar"/>
    <w:uiPriority w:val="1"/>
    <w:qFormat/>
    <w:rsid w:val="000073FC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sendtoChar">
    <w:name w:val="send to Char"/>
    <w:basedOn w:val="DefaultParagraphFont"/>
    <w:link w:val="sendto"/>
    <w:uiPriority w:val="1"/>
    <w:rsid w:val="0054529B"/>
    <w:rPr>
      <w:rFonts w:ascii="Microsoft Office Preview Font" w:hAnsi="Microsoft Office Preview Font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29B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29B"/>
    <w:rPr>
      <w:rFonts w:asciiTheme="minorHAnsi" w:hAnsiTheme="minorHAnsi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29B"/>
    <w:rPr>
      <w:rFonts w:asciiTheme="majorHAnsi" w:eastAsiaTheme="majorEastAsia" w:hAnsiTheme="majorHAnsi" w:cstheme="majorBidi"/>
      <w:color w:val="5B0651" w:themeColor="accent2" w:themeShade="80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29B"/>
    <w:rPr>
      <w:rFonts w:asciiTheme="majorHAnsi" w:eastAsiaTheme="majorEastAsia" w:hAnsiTheme="majorHAnsi" w:cstheme="majorBidi"/>
      <w:i/>
      <w:iCs/>
      <w:color w:val="215868" w:themeColor="accent5" w:themeShade="80"/>
      <w:spacing w:val="4"/>
      <w:sz w:val="16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0A9C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itjuk_JV\AppData\Roaming\Microsoft\Templates\Sales%20receipt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3D10511B764EC8B68AC879DDADD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8ADA2-FAFC-4FE7-AD9C-9A23D5AE37A1}"/>
      </w:docPartPr>
      <w:docPartBody>
        <w:p w:rsidR="003E4EEB" w:rsidRDefault="00F82286">
          <w:pPr>
            <w:pStyle w:val="253D10511B764EC8B68AC879DDADD16E"/>
          </w:pPr>
          <w:r>
            <w:t>Phone:</w:t>
          </w:r>
        </w:p>
      </w:docPartBody>
    </w:docPart>
    <w:docPart>
      <w:docPartPr>
        <w:name w:val="276B5461C04E4698825960854EE4E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CD87-3BFD-45F4-BAC2-31D7E7C6F658}"/>
      </w:docPartPr>
      <w:docPartBody>
        <w:p w:rsidR="003E4EEB" w:rsidRDefault="00F82286">
          <w:pPr>
            <w:pStyle w:val="276B5461C04E4698825960854EE4E075"/>
          </w:pPr>
          <w:r>
            <w:t>Email</w:t>
          </w:r>
        </w:p>
      </w:docPartBody>
    </w:docPart>
    <w:docPart>
      <w:docPartPr>
        <w:name w:val="10433D0DAF514B6AA2F003A6E5AB3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4DAF1-6E4A-42D0-BA5D-F7FEFBAFFFDF}"/>
      </w:docPartPr>
      <w:docPartBody>
        <w:p w:rsidR="003E4EEB" w:rsidRDefault="00F82286">
          <w:pPr>
            <w:pStyle w:val="10433D0DAF514B6AA2F003A6E5AB33F5"/>
          </w:pPr>
          <w:r>
            <w:t>Date:</w:t>
          </w:r>
        </w:p>
      </w:docPartBody>
    </w:docPart>
    <w:docPart>
      <w:docPartPr>
        <w:name w:val="BAE7AF2CDEAE4E7582195B216955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951B-8A8A-4E83-B4A8-925F2CDCA4EB}"/>
      </w:docPartPr>
      <w:docPartBody>
        <w:p w:rsidR="003E4EEB" w:rsidRDefault="00F82286">
          <w:pPr>
            <w:pStyle w:val="BAE7AF2CDEAE4E7582195B2169558368"/>
          </w:pPr>
          <w:r w:rsidRPr="00A626DE">
            <w:rPr>
              <w:sz w:val="32"/>
              <w:szCs w:val="32"/>
            </w:rPr>
            <w:t>THANK YOU FOR YOUR BUSINESS!</w:t>
          </w:r>
        </w:p>
      </w:docPartBody>
    </w:docPart>
    <w:docPart>
      <w:docPartPr>
        <w:name w:val="A126BB7FBFC445298D9773C88726F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5FE85-C39A-4DAC-9442-CA91A8D8BD37}"/>
      </w:docPartPr>
      <w:docPartBody>
        <w:p w:rsidR="003E4EEB" w:rsidRDefault="00F82286">
          <w:pPr>
            <w:pStyle w:val="A126BB7FBFC445298D9773C88726FA76"/>
          </w:pPr>
          <w:r>
            <w:rPr>
              <w:rFonts w:ascii="Microsoft Office Preview Font" w:hAnsi="Microsoft Office Preview Font"/>
              <w:sz w:val="18"/>
            </w:rPr>
            <w:t>Phone</w:t>
          </w:r>
        </w:p>
      </w:docPartBody>
    </w:docPart>
    <w:docPart>
      <w:docPartPr>
        <w:name w:val="0BACA74356414846993311C6CD1D4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D92B-7E7A-465F-A05C-F2FB06CF4F07}"/>
      </w:docPartPr>
      <w:docPartBody>
        <w:p w:rsidR="003E4EEB" w:rsidRDefault="00F82286">
          <w:pPr>
            <w:pStyle w:val="0BACA74356414846993311C6CD1D4178"/>
          </w:pPr>
          <w:r>
            <w:t>Customer ID: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D7"/>
    <w:rsid w:val="00024031"/>
    <w:rsid w:val="000C6B22"/>
    <w:rsid w:val="002C32EF"/>
    <w:rsid w:val="00304D38"/>
    <w:rsid w:val="003707B5"/>
    <w:rsid w:val="003E3E08"/>
    <w:rsid w:val="003E4EEB"/>
    <w:rsid w:val="00563B8C"/>
    <w:rsid w:val="00A7093F"/>
    <w:rsid w:val="00AF5FB3"/>
    <w:rsid w:val="00C06A6C"/>
    <w:rsid w:val="00C926A5"/>
    <w:rsid w:val="00DA67D7"/>
    <w:rsid w:val="00E02E36"/>
    <w:rsid w:val="00EB0630"/>
    <w:rsid w:val="00F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AE3D3CE4E04DF3ADE06894E7829AA4">
    <w:name w:val="10AE3D3CE4E04DF3ADE06894E7829AA4"/>
  </w:style>
  <w:style w:type="paragraph" w:customStyle="1" w:styleId="817FE0D072814770BC516B950C4C2DE6">
    <w:name w:val="817FE0D072814770BC516B950C4C2DE6"/>
  </w:style>
  <w:style w:type="paragraph" w:customStyle="1" w:styleId="A781249054E241E3BDDBBBB89DF10758">
    <w:name w:val="A781249054E241E3BDDBBBB89DF10758"/>
  </w:style>
  <w:style w:type="paragraph" w:customStyle="1" w:styleId="CEB2972E8E8041528176AF02B4285F2A">
    <w:name w:val="CEB2972E8E8041528176AF02B4285F2A"/>
  </w:style>
  <w:style w:type="paragraph" w:customStyle="1" w:styleId="253D10511B764EC8B68AC879DDADD16E">
    <w:name w:val="253D10511B764EC8B68AC879DDADD16E"/>
  </w:style>
  <w:style w:type="paragraph" w:customStyle="1" w:styleId="62ACBE528B6B49BDBD92E23B70DC2090">
    <w:name w:val="62ACBE528B6B49BDBD92E23B70DC2090"/>
  </w:style>
  <w:style w:type="paragraph" w:customStyle="1" w:styleId="99A95C4BCCFB4FAFB4323BA10D49082A">
    <w:name w:val="99A95C4BCCFB4FAFB4323BA10D49082A"/>
  </w:style>
  <w:style w:type="paragraph" w:customStyle="1" w:styleId="CACC6FAE7C794866B3699C97C846FAC4">
    <w:name w:val="CACC6FAE7C794866B3699C97C846FAC4"/>
  </w:style>
  <w:style w:type="paragraph" w:customStyle="1" w:styleId="276B5461C04E4698825960854EE4E075">
    <w:name w:val="276B5461C04E4698825960854EE4E075"/>
  </w:style>
  <w:style w:type="paragraph" w:customStyle="1" w:styleId="4CEEBC4B9DAF437EAE7633EC0C6E799E">
    <w:name w:val="4CEEBC4B9DAF437EAE7633EC0C6E799E"/>
  </w:style>
  <w:style w:type="paragraph" w:customStyle="1" w:styleId="A432C903E3E243BB9035346924B0037F">
    <w:name w:val="A432C903E3E243BB9035346924B0037F"/>
  </w:style>
  <w:style w:type="paragraph" w:customStyle="1" w:styleId="10433D0DAF514B6AA2F003A6E5AB33F5">
    <w:name w:val="10433D0DAF514B6AA2F003A6E5AB33F5"/>
  </w:style>
  <w:style w:type="paragraph" w:customStyle="1" w:styleId="62059324B56C476DABEE7E4DA2622394">
    <w:name w:val="62059324B56C476DABEE7E4DA2622394"/>
  </w:style>
  <w:style w:type="paragraph" w:customStyle="1" w:styleId="BAE7AF2CDEAE4E7582195B2169558368">
    <w:name w:val="BAE7AF2CDEAE4E7582195B2169558368"/>
  </w:style>
  <w:style w:type="paragraph" w:customStyle="1" w:styleId="83D19210EBF842918B4FBC9B379AC13F">
    <w:name w:val="83D19210EBF842918B4FBC9B379AC13F"/>
  </w:style>
  <w:style w:type="paragraph" w:customStyle="1" w:styleId="E81BC96CD50D44249CCFE043873FBA02">
    <w:name w:val="E81BC96CD50D44249CCFE043873FBA02"/>
  </w:style>
  <w:style w:type="paragraph" w:customStyle="1" w:styleId="4709167E4B674C6596CA7E9E3EB6836C">
    <w:name w:val="4709167E4B674C6596CA7E9E3EB6836C"/>
  </w:style>
  <w:style w:type="paragraph" w:customStyle="1" w:styleId="C99E141D9FD74120839DCF8DB6310F03">
    <w:name w:val="C99E141D9FD74120839DCF8DB6310F03"/>
  </w:style>
  <w:style w:type="paragraph" w:customStyle="1" w:styleId="8AB3D2075FA741F9AA6B22EDF605F7B6">
    <w:name w:val="8AB3D2075FA741F9AA6B22EDF605F7B6"/>
  </w:style>
  <w:style w:type="paragraph" w:customStyle="1" w:styleId="9CE6E77BC83540E19FCE62FCAC0604AC">
    <w:name w:val="9CE6E77BC83540E19FCE62FCAC0604AC"/>
  </w:style>
  <w:style w:type="paragraph" w:customStyle="1" w:styleId="A126BB7FBFC445298D9773C88726FA76">
    <w:name w:val="A126BB7FBFC445298D9773C88726FA76"/>
  </w:style>
  <w:style w:type="paragraph" w:customStyle="1" w:styleId="0BACA74356414846993311C6CD1D4178">
    <w:name w:val="0BACA74356414846993311C6CD1D4178"/>
  </w:style>
  <w:style w:type="paragraph" w:customStyle="1" w:styleId="8C1D82855DB14C56913C242FEAF8539C">
    <w:name w:val="8C1D82855DB14C56913C242FEAF8539C"/>
  </w:style>
  <w:style w:type="paragraph" w:customStyle="1" w:styleId="64F554A527BD4AD9B55E41DEB28F55C4">
    <w:name w:val="64F554A527BD4AD9B55E41DEB28F55C4"/>
  </w:style>
  <w:style w:type="paragraph" w:customStyle="1" w:styleId="2E7F4ABDC0384364A8B22A9E78381A09">
    <w:name w:val="2E7F4ABDC0384364A8B22A9E78381A09"/>
  </w:style>
  <w:style w:type="paragraph" w:customStyle="1" w:styleId="BDF4B1D8D28149A3953F7528FAD7CFC2">
    <w:name w:val="BDF4B1D8D28149A3953F7528FAD7CFC2"/>
  </w:style>
  <w:style w:type="paragraph" w:customStyle="1" w:styleId="F68BC5B669124063B050218602A3FAB7">
    <w:name w:val="F68BC5B669124063B050218602A3FAB7"/>
  </w:style>
  <w:style w:type="paragraph" w:customStyle="1" w:styleId="B691DBFC20184475B4A75CAD15C0501A">
    <w:name w:val="B691DBFC20184475B4A75CAD15C0501A"/>
  </w:style>
  <w:style w:type="paragraph" w:customStyle="1" w:styleId="74A22B1738BD4E6F9E5D61A021F8D5A3">
    <w:name w:val="74A22B1738BD4E6F9E5D61A021F8D5A3"/>
  </w:style>
  <w:style w:type="paragraph" w:customStyle="1" w:styleId="25A0081121CF4DD49F037C9B70A6E70D">
    <w:name w:val="25A0081121CF4DD49F037C9B70A6E70D"/>
  </w:style>
  <w:style w:type="paragraph" w:customStyle="1" w:styleId="80609A97743548C8AC1330618AF06DB5">
    <w:name w:val="80609A97743548C8AC1330618AF06DB5"/>
  </w:style>
  <w:style w:type="paragraph" w:customStyle="1" w:styleId="C54FF504998C4B7A9F298C13D3DA3509">
    <w:name w:val="C54FF504998C4B7A9F298C13D3DA3509"/>
  </w:style>
  <w:style w:type="paragraph" w:customStyle="1" w:styleId="61135822F4EF4618A5482310FC384B64">
    <w:name w:val="61135822F4EF4618A5482310FC384B64"/>
  </w:style>
  <w:style w:type="paragraph" w:customStyle="1" w:styleId="8FE2C6DB3E294782BCAA3475EDBD3E5D">
    <w:name w:val="8FE2C6DB3E294782BCAA3475EDBD3E5D"/>
  </w:style>
  <w:style w:type="paragraph" w:customStyle="1" w:styleId="25123640FC4D4A5DB5EBEE35942CF233">
    <w:name w:val="25123640FC4D4A5DB5EBEE35942CF233"/>
  </w:style>
  <w:style w:type="paragraph" w:customStyle="1" w:styleId="485F2BA8B66E49D199FDB2CEBD3D1BCC">
    <w:name w:val="485F2BA8B66E49D199FDB2CEBD3D1BCC"/>
  </w:style>
  <w:style w:type="paragraph" w:customStyle="1" w:styleId="8C05B66E040847D79C213D1536682626">
    <w:name w:val="8C05B66E040847D79C213D1536682626"/>
    <w:rsid w:val="00DA67D7"/>
  </w:style>
  <w:style w:type="paragraph" w:customStyle="1" w:styleId="1F60957717414FEA87AB8B9C30906282">
    <w:name w:val="1F60957717414FEA87AB8B9C30906282"/>
    <w:rsid w:val="00DA67D7"/>
  </w:style>
  <w:style w:type="paragraph" w:customStyle="1" w:styleId="C3B049B5A2DC40ABBEC218CEAA506483">
    <w:name w:val="C3B049B5A2DC40ABBEC218CEAA506483"/>
    <w:rsid w:val="00DA67D7"/>
  </w:style>
  <w:style w:type="paragraph" w:customStyle="1" w:styleId="10E2DB59498A4219A8A29E7B580398D5">
    <w:name w:val="10E2DB59498A4219A8A29E7B580398D5"/>
    <w:rsid w:val="00DA67D7"/>
  </w:style>
  <w:style w:type="paragraph" w:customStyle="1" w:styleId="F28984C7DE8B43D8A703907650DDC16F">
    <w:name w:val="F28984C7DE8B43D8A703907650DDC16F"/>
    <w:rsid w:val="00DA67D7"/>
  </w:style>
  <w:style w:type="paragraph" w:customStyle="1" w:styleId="5C9B5B1827F54DE48384507533238F7D">
    <w:name w:val="5C9B5B1827F54DE48384507533238F7D"/>
    <w:rsid w:val="00DA67D7"/>
  </w:style>
  <w:style w:type="paragraph" w:customStyle="1" w:styleId="431F1A17C5CC407A96B8AF83B8B3CEC8">
    <w:name w:val="431F1A17C5CC407A96B8AF83B8B3CEC8"/>
    <w:rsid w:val="00DA67D7"/>
  </w:style>
  <w:style w:type="paragraph" w:customStyle="1" w:styleId="AAF8452181AC4EDD8C9BC0321645AEEF">
    <w:name w:val="AAF8452181AC4EDD8C9BC0321645AEEF"/>
    <w:rsid w:val="00DA67D7"/>
  </w:style>
  <w:style w:type="paragraph" w:customStyle="1" w:styleId="9FD24D77772E45E190C5C5E3BC9CD4E5">
    <w:name w:val="9FD24D77772E45E190C5C5E3BC9CD4E5"/>
    <w:rsid w:val="00DA67D7"/>
  </w:style>
  <w:style w:type="paragraph" w:customStyle="1" w:styleId="B4D3D79CA4664AF79B9C794B8756146B">
    <w:name w:val="B4D3D79CA4664AF79B9C794B8756146B"/>
    <w:rsid w:val="00DA67D7"/>
  </w:style>
  <w:style w:type="paragraph" w:customStyle="1" w:styleId="78DF2C7F058F41D49DF31E6A2A927B32">
    <w:name w:val="78DF2C7F058F41D49DF31E6A2A927B32"/>
    <w:rsid w:val="00DA67D7"/>
  </w:style>
  <w:style w:type="paragraph" w:customStyle="1" w:styleId="AA582CE53C9A45C697A80ABA630D6C49">
    <w:name w:val="AA582CE53C9A45C697A80ABA630D6C49"/>
    <w:rsid w:val="00DA67D7"/>
  </w:style>
  <w:style w:type="paragraph" w:customStyle="1" w:styleId="393717F29B554E03854D1C483C6CCCD3">
    <w:name w:val="393717F29B554E03854D1C483C6CCCD3"/>
    <w:rsid w:val="00DA67D7"/>
  </w:style>
  <w:style w:type="paragraph" w:customStyle="1" w:styleId="79B4C0A22BC9433D8FE76761DB731BB8">
    <w:name w:val="79B4C0A22BC9433D8FE76761DB731BB8"/>
    <w:rsid w:val="00DA67D7"/>
  </w:style>
  <w:style w:type="paragraph" w:customStyle="1" w:styleId="24BDECFB7C6640DBA2A3D2CF2347735F">
    <w:name w:val="24BDECFB7C6640DBA2A3D2CF2347735F"/>
    <w:rsid w:val="00DA67D7"/>
  </w:style>
  <w:style w:type="paragraph" w:customStyle="1" w:styleId="B89690D23ECC4EAD98A0DB80534AEED7">
    <w:name w:val="B89690D23ECC4EAD98A0DB80534AEED7"/>
    <w:rsid w:val="00DA67D7"/>
  </w:style>
  <w:style w:type="paragraph" w:customStyle="1" w:styleId="CCBEC25FCD4748FFADB8D0E9F9A5F8A0">
    <w:name w:val="CCBEC25FCD4748FFADB8D0E9F9A5F8A0"/>
    <w:rsid w:val="00A7093F"/>
  </w:style>
  <w:style w:type="paragraph" w:customStyle="1" w:styleId="0A3B566288AF452CA5DEABD823AE60A0">
    <w:name w:val="0A3B566288AF452CA5DEABD823AE60A0"/>
    <w:rsid w:val="00A7093F"/>
  </w:style>
  <w:style w:type="paragraph" w:customStyle="1" w:styleId="24FFC17FA0B24E98A20A5882922DE8B1">
    <w:name w:val="24FFC17FA0B24E98A20A5882922DE8B1"/>
    <w:rsid w:val="00A7093F"/>
  </w:style>
  <w:style w:type="paragraph" w:customStyle="1" w:styleId="6AED0194961C455DA271CA1BC0A31FF4">
    <w:name w:val="6AED0194961C455DA271CA1BC0A31FF4"/>
    <w:rsid w:val="00A7093F"/>
  </w:style>
  <w:style w:type="paragraph" w:customStyle="1" w:styleId="F351E528D425499998BE7B71CCAC214E">
    <w:name w:val="F351E528D425499998BE7B71CCAC214E"/>
    <w:rsid w:val="00A7093F"/>
  </w:style>
  <w:style w:type="paragraph" w:customStyle="1" w:styleId="717C3DA49E4B4D5B9215CDEAFF933B27">
    <w:name w:val="717C3DA49E4B4D5B9215CDEAFF933B27"/>
    <w:rsid w:val="00A7093F"/>
  </w:style>
  <w:style w:type="paragraph" w:customStyle="1" w:styleId="C51F482E28934AFC92EEBD7BF90B04F4">
    <w:name w:val="C51F482E28934AFC92EEBD7BF90B04F4"/>
    <w:rsid w:val="00A7093F"/>
  </w:style>
  <w:style w:type="paragraph" w:customStyle="1" w:styleId="E5312395C35449B186EB3BED15FF212F">
    <w:name w:val="E5312395C35449B186EB3BED15FF212F"/>
    <w:rsid w:val="00A7093F"/>
  </w:style>
  <w:style w:type="paragraph" w:customStyle="1" w:styleId="CCFE55ECCC68493998F47FADE15A23AB">
    <w:name w:val="CCFE55ECCC68493998F47FADE15A23AB"/>
    <w:rsid w:val="00A7093F"/>
  </w:style>
  <w:style w:type="paragraph" w:customStyle="1" w:styleId="3A4A1CACE5F047DE9E0C753422C94569">
    <w:name w:val="3A4A1CACE5F047DE9E0C753422C94569"/>
    <w:rsid w:val="00A7093F"/>
  </w:style>
  <w:style w:type="paragraph" w:customStyle="1" w:styleId="048B9F59EC5442CFA3BAEE630CB1956D">
    <w:name w:val="048B9F59EC5442CFA3BAEE630CB1956D"/>
    <w:rsid w:val="00A7093F"/>
  </w:style>
  <w:style w:type="paragraph" w:customStyle="1" w:styleId="2A6CC63624F349AFB4BE7CDE4C2DACF6">
    <w:name w:val="2A6CC63624F349AFB4BE7CDE4C2DACF6"/>
    <w:rsid w:val="00A7093F"/>
  </w:style>
  <w:style w:type="paragraph" w:customStyle="1" w:styleId="4852B5FD2BFF4DD7822B001F9D3C5443">
    <w:name w:val="4852B5FD2BFF4DD7822B001F9D3C5443"/>
    <w:rsid w:val="00A7093F"/>
  </w:style>
  <w:style w:type="paragraph" w:customStyle="1" w:styleId="9E807FBC9EDF4BF0BFD6E52D3145C317">
    <w:name w:val="9E807FBC9EDF4BF0BFD6E52D3145C317"/>
    <w:rsid w:val="00A7093F"/>
  </w:style>
  <w:style w:type="paragraph" w:customStyle="1" w:styleId="49056FD48893485FA44EBF688244706A">
    <w:name w:val="49056FD48893485FA44EBF688244706A"/>
    <w:rsid w:val="00A7093F"/>
  </w:style>
  <w:style w:type="paragraph" w:customStyle="1" w:styleId="98DC0AE9EFD2475D9219C4A0B93DB97A">
    <w:name w:val="98DC0AE9EFD2475D9219C4A0B93DB97A"/>
    <w:rsid w:val="00A7093F"/>
  </w:style>
  <w:style w:type="paragraph" w:customStyle="1" w:styleId="74EBC2B6C94647B780AE362B829F635F">
    <w:name w:val="74EBC2B6C94647B780AE362B829F635F"/>
    <w:rsid w:val="00A7093F"/>
  </w:style>
  <w:style w:type="paragraph" w:customStyle="1" w:styleId="21E777C2F8504DECA1B4937B8064A9A8">
    <w:name w:val="21E777C2F8504DECA1B4937B8064A9A8"/>
    <w:rsid w:val="00A7093F"/>
  </w:style>
  <w:style w:type="paragraph" w:customStyle="1" w:styleId="300902F20D4644CDA2C4B4635133A4D2">
    <w:name w:val="300902F20D4644CDA2C4B4635133A4D2"/>
    <w:rsid w:val="00A7093F"/>
  </w:style>
  <w:style w:type="paragraph" w:customStyle="1" w:styleId="0B210D5F8F0F469CBF3C1D2F382EFD34">
    <w:name w:val="0B210D5F8F0F469CBF3C1D2F382EFD34"/>
    <w:rsid w:val="00A7093F"/>
  </w:style>
  <w:style w:type="paragraph" w:customStyle="1" w:styleId="853153C2044E4748AED9E087657969CD">
    <w:name w:val="853153C2044E4748AED9E087657969CD"/>
    <w:rsid w:val="00A7093F"/>
  </w:style>
  <w:style w:type="paragraph" w:customStyle="1" w:styleId="7287BBF562EB426B823F4163EBD6CEFD">
    <w:name w:val="7287BBF562EB426B823F4163EBD6CEFD"/>
    <w:rsid w:val="00A7093F"/>
  </w:style>
  <w:style w:type="paragraph" w:customStyle="1" w:styleId="52CC52F2F1B1435CBE49C71BFA63A8C8">
    <w:name w:val="52CC52F2F1B1435CBE49C71BFA63A8C8"/>
    <w:rsid w:val="00A7093F"/>
  </w:style>
  <w:style w:type="paragraph" w:customStyle="1" w:styleId="726AFBC16C8D4440BE31369877A4D2FB">
    <w:name w:val="726AFBC16C8D4440BE31369877A4D2FB"/>
    <w:rsid w:val="00A70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7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(Blue Gradient design).dotx</Template>
  <TotalTime>58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Mikitjuk Julia</dc:creator>
  <cp:lastModifiedBy>Sawko Alyaksandr</cp:lastModifiedBy>
  <cp:revision>11</cp:revision>
  <dcterms:created xsi:type="dcterms:W3CDTF">2021-04-12T13:12:00Z</dcterms:created>
  <dcterms:modified xsi:type="dcterms:W3CDTF">2021-04-15T07:15:00Z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